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D8" w:rsidRDefault="003701BB" w:rsidP="005519C5">
      <w:pPr>
        <w:pStyle w:val="Heading1"/>
        <w:rPr>
          <w:lang w:val="bg-BG"/>
        </w:rPr>
      </w:pPr>
      <w:r>
        <w:rPr>
          <w:lang w:val="bg-BG"/>
        </w:rPr>
        <w:t>Моят път към професията "софтуерен инженер"</w:t>
      </w:r>
    </w:p>
    <w:p w:rsidR="00AD311E" w:rsidRPr="00AD311E" w:rsidRDefault="00AD311E" w:rsidP="009E78E2">
      <w:pPr>
        <w:jc w:val="center"/>
        <w:rPr>
          <w:b/>
          <w:lang w:val="bg-BG"/>
        </w:rPr>
      </w:pPr>
      <w:r w:rsidRPr="00AD311E">
        <w:rPr>
          <w:b/>
          <w:lang w:val="bg-BG"/>
        </w:rPr>
        <w:t xml:space="preserve">Автор: </w:t>
      </w:r>
      <w:r w:rsidR="00AF5D6F">
        <w:rPr>
          <w:b/>
          <w:lang w:val="bg-BG"/>
        </w:rPr>
        <w:t xml:space="preserve">Мирослав </w:t>
      </w:r>
      <w:r w:rsidR="009E6DB4">
        <w:rPr>
          <w:b/>
          <w:lang w:val="bg-BG"/>
        </w:rPr>
        <w:t xml:space="preserve">Любомиров </w:t>
      </w:r>
      <w:r w:rsidR="00AF5D6F">
        <w:rPr>
          <w:b/>
          <w:lang w:val="bg-BG"/>
        </w:rPr>
        <w:t>Методиев</w:t>
      </w:r>
      <w:r w:rsidR="00AF5D6F">
        <w:rPr>
          <w:b/>
        </w:rPr>
        <w:t>,</w:t>
      </w:r>
      <w:r w:rsidR="00AF5D6F">
        <w:rPr>
          <w:b/>
          <w:lang w:val="bg-BG"/>
        </w:rPr>
        <w:t xml:space="preserve"> </w:t>
      </w:r>
      <w:r w:rsidR="00F2096E">
        <w:rPr>
          <w:b/>
          <w:lang w:val="bg-BG"/>
        </w:rPr>
        <w:t>студентски</w:t>
      </w:r>
      <w:r w:rsidR="00AF5D6F">
        <w:rPr>
          <w:b/>
          <w:lang w:val="bg-BG"/>
        </w:rPr>
        <w:t xml:space="preserve"> номер 8000208</w:t>
      </w:r>
    </w:p>
    <w:p w:rsidR="00247B15" w:rsidRDefault="00247B15" w:rsidP="003701BB">
      <w:pPr>
        <w:rPr>
          <w:i/>
          <w:lang w:val="bg-BG"/>
        </w:rPr>
      </w:pPr>
      <w:r>
        <w:rPr>
          <w:i/>
          <w:lang w:val="bg-BG"/>
        </w:rPr>
        <w:t>Целта на есето е да осъзнаете важни принципи и истини за професията "софтуерен инженер" и да се вдъхновите и мотивирате да станете кадърни софтуерни инженери или пък да установите, че тази професия не е за вас и да се откажете от нея.</w:t>
      </w:r>
    </w:p>
    <w:p w:rsidR="00F2096E" w:rsidRPr="00F2096E" w:rsidRDefault="00F2096E" w:rsidP="003701BB">
      <w:pPr>
        <w:rPr>
          <w:i/>
          <w:lang w:val="bg-BG"/>
        </w:rPr>
      </w:pPr>
      <w:r>
        <w:rPr>
          <w:i/>
          <w:lang w:val="bg-BG"/>
        </w:rPr>
        <w:t>Като пишете есето, запазете приблизително вече зададената структура (заглавия и подзаглавия), попълнете вашите мисли и разсъждения по посочените въпроси и изтрийте самите въпроси. Старайте се да отговорите на всички въпроси (за да не губите точки при оценяването). Есето трябва да е минимум 3-4 и максимум 9-10 страници.</w:t>
      </w:r>
    </w:p>
    <w:p w:rsidR="003701BB" w:rsidRDefault="003701BB" w:rsidP="003701BB">
      <w:pPr>
        <w:rPr>
          <w:b/>
          <w:i/>
          <w:lang w:val="bg-BG"/>
        </w:rPr>
      </w:pPr>
      <w:r w:rsidRPr="00677475">
        <w:rPr>
          <w:b/>
          <w:i/>
          <w:lang w:val="bg-BG"/>
        </w:rPr>
        <w:t xml:space="preserve">Напишете няколко изречения за въведение в темата, както </w:t>
      </w:r>
      <w:r w:rsidR="00AD311E" w:rsidRPr="00677475">
        <w:rPr>
          <w:b/>
          <w:i/>
          <w:lang w:val="bg-BG"/>
        </w:rPr>
        <w:t>приляга най-добре на вашия стил на писане и на настроението ви</w:t>
      </w:r>
      <w:r w:rsidRPr="00677475">
        <w:rPr>
          <w:b/>
          <w:i/>
          <w:lang w:val="bg-BG"/>
        </w:rPr>
        <w:t>.</w:t>
      </w:r>
      <w:r w:rsidR="00217DDF" w:rsidRPr="00677475">
        <w:rPr>
          <w:b/>
          <w:i/>
          <w:lang w:val="bg-BG"/>
        </w:rPr>
        <w:t xml:space="preserve"> (1 т.)</w:t>
      </w:r>
    </w:p>
    <w:p w:rsidR="00677475" w:rsidRPr="004A6C23" w:rsidRDefault="002217E3" w:rsidP="003701BB">
      <w:pPr>
        <w:rPr>
          <w:lang w:val="bg-BG"/>
        </w:rPr>
      </w:pPr>
      <w:r w:rsidRPr="004A6C23">
        <w:rPr>
          <w:lang w:val="bg-BG"/>
        </w:rPr>
        <w:t>Есето ми има за цел да покаже, дали съм достатъчно мотивиран да стана софтуерен разработчик, дали тази среда е за мен, дали ще се разбирам с колегите, и какво ще направя за да стана софтуерен разработчик, надявам се есето да ви хареса.</w:t>
      </w:r>
    </w:p>
    <w:p w:rsidR="00677475" w:rsidRDefault="003701BB" w:rsidP="003701BB">
      <w:pPr>
        <w:rPr>
          <w:b/>
          <w:i/>
          <w:lang w:val="bg-BG"/>
        </w:rPr>
      </w:pPr>
      <w:r w:rsidRPr="00677475">
        <w:rPr>
          <w:b/>
          <w:i/>
          <w:lang w:val="bg-BG"/>
        </w:rPr>
        <w:t>Обяснете за какво се разказва в това есе, какви основни въпроси са разгледани и дискутирани по-нататък?</w:t>
      </w:r>
      <w:r w:rsidR="00AD311E" w:rsidRPr="00677475">
        <w:rPr>
          <w:b/>
          <w:i/>
          <w:lang w:val="bg-BG"/>
        </w:rPr>
        <w:t xml:space="preserve"> Какви изводи направихте за себе си докато пишехте това есе.</w:t>
      </w:r>
      <w:r w:rsidR="00217DDF" w:rsidRPr="00677475">
        <w:rPr>
          <w:b/>
          <w:i/>
          <w:lang w:val="bg-BG"/>
        </w:rPr>
        <w:t xml:space="preserve"> </w:t>
      </w:r>
      <w:r w:rsidR="00677475">
        <w:rPr>
          <w:b/>
          <w:i/>
          <w:lang w:val="bg-BG"/>
        </w:rPr>
        <w:t>(2 т.)</w:t>
      </w:r>
    </w:p>
    <w:p w:rsidR="00677475" w:rsidRPr="004A6C23" w:rsidRDefault="00677475" w:rsidP="003701BB">
      <w:pPr>
        <w:rPr>
          <w:lang w:val="bg-BG"/>
        </w:rPr>
      </w:pPr>
      <w:r w:rsidRPr="004A6C23">
        <w:rPr>
          <w:lang w:val="bg-BG"/>
        </w:rPr>
        <w:t xml:space="preserve">Есето разказва затова колко съм мотивиран, и това през какъв </w:t>
      </w:r>
      <w:r w:rsidR="009E6DB4">
        <w:rPr>
          <w:lang w:val="bg-BG"/>
        </w:rPr>
        <w:t>път трябва да мина за да стана софтуерен</w:t>
      </w:r>
      <w:r w:rsidRPr="004A6C23">
        <w:rPr>
          <w:lang w:val="bg-BG"/>
        </w:rPr>
        <w:t xml:space="preserve"> инженер, </w:t>
      </w:r>
      <w:r w:rsidR="002217E3" w:rsidRPr="004A6C23">
        <w:rPr>
          <w:lang w:val="bg-BG"/>
        </w:rPr>
        <w:t>изводи от това есе направих, че съм много по</w:t>
      </w:r>
      <w:r w:rsidR="00CA60AD">
        <w:rPr>
          <w:lang w:val="bg-BG"/>
        </w:rPr>
        <w:t>вече мотивиран отколкото си мис</w:t>
      </w:r>
      <w:r w:rsidR="002217E3" w:rsidRPr="004A6C23">
        <w:rPr>
          <w:lang w:val="bg-BG"/>
        </w:rPr>
        <w:t>лих, и че професията софтуерен инженер ми харесва заради обстановката, колегите, работата която се върши, и удоволствието потребителите да бъдат доволни от направеното (пример някакъв проект) в екип.</w:t>
      </w:r>
    </w:p>
    <w:p w:rsidR="00D947B5" w:rsidRPr="00D947B5" w:rsidRDefault="00D947B5" w:rsidP="00D947B5">
      <w:pPr>
        <w:pStyle w:val="Heading2"/>
      </w:pPr>
      <w:r>
        <w:rPr>
          <w:lang w:val="bg-BG"/>
        </w:rPr>
        <w:t>Представяне</w:t>
      </w:r>
    </w:p>
    <w:p w:rsidR="004A6C23" w:rsidRPr="004A6C23" w:rsidRDefault="003701BB" w:rsidP="004A6C23">
      <w:pPr>
        <w:rPr>
          <w:b/>
          <w:i/>
          <w:lang w:val="bg-BG"/>
        </w:rPr>
      </w:pPr>
      <w:r w:rsidRPr="00AB5F58">
        <w:rPr>
          <w:b/>
          <w:i/>
          <w:lang w:val="bg-BG"/>
        </w:rPr>
        <w:t xml:space="preserve">Разкажете накратко за себе си: как се казвате, от къде сте, къде </w:t>
      </w:r>
      <w:r w:rsidR="00AD311E" w:rsidRPr="00AB5F58">
        <w:rPr>
          <w:b/>
          <w:i/>
          <w:lang w:val="bg-BG"/>
        </w:rPr>
        <w:t xml:space="preserve">и какво </w:t>
      </w:r>
      <w:r w:rsidRPr="00AB5F58">
        <w:rPr>
          <w:b/>
          <w:i/>
          <w:lang w:val="bg-BG"/>
        </w:rPr>
        <w:t>учите или сте учили</w:t>
      </w:r>
      <w:r w:rsidR="00F2096E" w:rsidRPr="00AB5F58">
        <w:rPr>
          <w:b/>
          <w:i/>
          <w:lang w:val="bg-BG"/>
        </w:rPr>
        <w:t xml:space="preserve"> или работите нещо</w:t>
      </w:r>
      <w:r w:rsidRPr="00AB5F58">
        <w:rPr>
          <w:b/>
          <w:i/>
          <w:lang w:val="bg-BG"/>
        </w:rPr>
        <w:t>?</w:t>
      </w:r>
      <w:r w:rsidR="00217DDF" w:rsidRPr="00AB5F58">
        <w:rPr>
          <w:b/>
          <w:i/>
          <w:lang w:val="bg-BG"/>
        </w:rPr>
        <w:t xml:space="preserve"> </w:t>
      </w:r>
      <w:r w:rsidR="004A6C23">
        <w:rPr>
          <w:b/>
          <w:i/>
          <w:lang w:val="bg-BG"/>
        </w:rPr>
        <w:t>(</w:t>
      </w:r>
      <w:r w:rsidR="004A6C23" w:rsidRPr="004A6C23">
        <w:rPr>
          <w:b/>
          <w:i/>
          <w:lang w:val="bg-BG"/>
        </w:rPr>
        <w:t>1 т.)</w:t>
      </w:r>
    </w:p>
    <w:p w:rsidR="004A6C23" w:rsidRPr="004A6C23" w:rsidRDefault="00B11270" w:rsidP="003701BB">
      <w:pPr>
        <w:rPr>
          <w:lang w:val="bg-BG"/>
        </w:rPr>
      </w:pPr>
      <w:r w:rsidRPr="004A6C23">
        <w:rPr>
          <w:lang w:val="bg-BG"/>
        </w:rPr>
        <w:t>Казвам се Мирослав Мет</w:t>
      </w:r>
      <w:r w:rsidR="004B75AA" w:rsidRPr="004A6C23">
        <w:rPr>
          <w:lang w:val="bg-BG"/>
        </w:rPr>
        <w:t>одиев, родом съм от град Радоми</w:t>
      </w:r>
      <w:r w:rsidR="004A6C23" w:rsidRPr="004A6C23">
        <w:rPr>
          <w:lang w:val="bg-BG"/>
        </w:rPr>
        <w:t>р</w:t>
      </w:r>
      <w:r w:rsidR="004B75AA" w:rsidRPr="004A6C23">
        <w:rPr>
          <w:lang w:val="bg-BG"/>
        </w:rPr>
        <w:t>. Учил съм в</w:t>
      </w:r>
      <w:r w:rsidR="007F6F98">
        <w:rPr>
          <w:lang w:val="bg-BG"/>
        </w:rPr>
        <w:t xml:space="preserve"> природоматематическ</w:t>
      </w:r>
      <w:r w:rsidR="004A6C23" w:rsidRPr="004A6C23">
        <w:rPr>
          <w:lang w:val="bg-BG"/>
        </w:rPr>
        <w:t>а</w:t>
      </w:r>
      <w:r w:rsidR="004B75AA" w:rsidRPr="004A6C23">
        <w:rPr>
          <w:lang w:val="bg-BG"/>
        </w:rPr>
        <w:t xml:space="preserve"> гимназия</w:t>
      </w:r>
      <w:r w:rsidR="004A6C23" w:rsidRPr="004A6C23">
        <w:rPr>
          <w:lang w:val="bg-BG"/>
        </w:rPr>
        <w:t xml:space="preserve"> в родния си град-</w:t>
      </w:r>
      <w:r w:rsidR="009E6DB4">
        <w:rPr>
          <w:lang w:val="bg-BG"/>
        </w:rPr>
        <w:t xml:space="preserve"> паралелка информа</w:t>
      </w:r>
      <w:r w:rsidR="004B75AA" w:rsidRPr="004A6C23">
        <w:rPr>
          <w:lang w:val="bg-BG"/>
        </w:rPr>
        <w:t>ционни технологии. В</w:t>
      </w:r>
      <w:r w:rsidR="009E6DB4">
        <w:rPr>
          <w:lang w:val="bg-BG"/>
        </w:rPr>
        <w:t xml:space="preserve"> момента съм сту</w:t>
      </w:r>
      <w:r w:rsidRPr="004A6C23">
        <w:rPr>
          <w:lang w:val="bg-BG"/>
        </w:rPr>
        <w:t xml:space="preserve">дент последна година в Технически Университет – София, специалност АИУТ – автоматика. </w:t>
      </w:r>
    </w:p>
    <w:p w:rsidR="00AB5F58" w:rsidRDefault="003701BB" w:rsidP="003701BB">
      <w:pPr>
        <w:rPr>
          <w:b/>
          <w:i/>
          <w:lang w:val="bg-BG"/>
        </w:rPr>
      </w:pPr>
      <w:r w:rsidRPr="00AB5F58">
        <w:rPr>
          <w:b/>
          <w:i/>
          <w:lang w:val="bg-BG"/>
        </w:rPr>
        <w:t>От кога са интересите ви към програмирането, компютърните и софтуерните технологии?</w:t>
      </w:r>
      <w:r w:rsidR="00217DDF" w:rsidRPr="00AB5F58">
        <w:rPr>
          <w:b/>
          <w:i/>
          <w:lang w:val="bg-BG"/>
        </w:rPr>
        <w:t xml:space="preserve"> (2 т.)</w:t>
      </w:r>
    </w:p>
    <w:p w:rsidR="003701BB" w:rsidRPr="004A6C23" w:rsidRDefault="00B11270" w:rsidP="003701BB">
      <w:pPr>
        <w:rPr>
          <w:lang w:val="bg-BG"/>
        </w:rPr>
      </w:pPr>
      <w:r w:rsidRPr="00AB5F58">
        <w:rPr>
          <w:i/>
          <w:lang w:val="bg-BG"/>
        </w:rPr>
        <w:t xml:space="preserve"> </w:t>
      </w:r>
      <w:r w:rsidRPr="004A6C23">
        <w:rPr>
          <w:lang w:val="bg-BG"/>
        </w:rPr>
        <w:t xml:space="preserve">За първи път съм се сблъсквал с програмиране в девети клас, писал съм на езика </w:t>
      </w:r>
      <w:r w:rsidRPr="004A6C23">
        <w:t>C.</w:t>
      </w:r>
      <w:r w:rsidRPr="004A6C23">
        <w:rPr>
          <w:lang w:val="bg-BG"/>
        </w:rPr>
        <w:t xml:space="preserve"> От</w:t>
      </w:r>
      <w:r w:rsidR="004B75AA" w:rsidRPr="004A6C23">
        <w:rPr>
          <w:lang w:val="bg-BG"/>
        </w:rPr>
        <w:t xml:space="preserve"> </w:t>
      </w:r>
      <w:r w:rsidRPr="004A6C23">
        <w:rPr>
          <w:lang w:val="bg-BG"/>
        </w:rPr>
        <w:t>тогава благодарение на учителите и обучението ми, имам интерес над компютрите и софтуерните технологии.</w:t>
      </w:r>
    </w:p>
    <w:p w:rsidR="00AB5F58" w:rsidRPr="00AB5F58" w:rsidRDefault="00AD311E" w:rsidP="003701BB">
      <w:pPr>
        <w:rPr>
          <w:b/>
          <w:i/>
          <w:lang w:val="bg-BG"/>
        </w:rPr>
      </w:pPr>
      <w:r w:rsidRPr="00AB5F58">
        <w:rPr>
          <w:b/>
          <w:i/>
          <w:lang w:val="bg-BG"/>
        </w:rPr>
        <w:t>Как решихте да започнете сериозно да се занимавате с разработка на софтуер?</w:t>
      </w:r>
      <w:r w:rsidR="003D499D" w:rsidRPr="00AB5F58">
        <w:rPr>
          <w:b/>
          <w:i/>
          <w:lang w:val="bg-BG"/>
        </w:rPr>
        <w:t xml:space="preserve"> Това важно занимание ли е за вас?</w:t>
      </w:r>
      <w:r w:rsidR="00217DDF" w:rsidRPr="00AB5F58">
        <w:rPr>
          <w:b/>
          <w:i/>
          <w:lang w:val="bg-BG"/>
        </w:rPr>
        <w:t xml:space="preserve"> (2 т.)</w:t>
      </w:r>
    </w:p>
    <w:p w:rsidR="00AD311E" w:rsidRPr="004A6C23" w:rsidRDefault="00B11270" w:rsidP="003701BB">
      <w:pPr>
        <w:rPr>
          <w:lang w:val="bg-BG"/>
        </w:rPr>
      </w:pPr>
      <w:r w:rsidRPr="004A6C23">
        <w:rPr>
          <w:lang w:val="bg-BG"/>
        </w:rPr>
        <w:t xml:space="preserve"> </w:t>
      </w:r>
      <w:r w:rsidR="004B75AA" w:rsidRPr="004A6C23">
        <w:rPr>
          <w:lang w:val="bg-BG"/>
        </w:rPr>
        <w:t xml:space="preserve">Имах проект възложен от училището да направя сайт, който представя добре моето училище, проекта не беше лесен за начинаещ като мен, но ми хареса да създавам </w:t>
      </w:r>
      <w:r w:rsidR="009E6DB4">
        <w:rPr>
          <w:lang w:val="bg-BG"/>
        </w:rPr>
        <w:t>сайт който има полз</w:t>
      </w:r>
      <w:r w:rsidR="004B75AA" w:rsidRPr="004A6C23">
        <w:rPr>
          <w:lang w:val="bg-BG"/>
        </w:rPr>
        <w:t xml:space="preserve">а за хората, така реших, че сериозно ще се занимавам със софтуерните технологии и един ден ще стана софтуерен инженер. </w:t>
      </w:r>
    </w:p>
    <w:p w:rsidR="003701BB" w:rsidRDefault="003701BB" w:rsidP="003701BB">
      <w:pPr>
        <w:pStyle w:val="Heading2"/>
        <w:rPr>
          <w:lang w:val="bg-BG"/>
        </w:rPr>
      </w:pPr>
      <w:r>
        <w:rPr>
          <w:lang w:val="bg-BG"/>
        </w:rPr>
        <w:lastRenderedPageBreak/>
        <w:t>Професията на софтуерния инженер</w:t>
      </w:r>
    </w:p>
    <w:p w:rsidR="003D499D" w:rsidRPr="00AB5F58" w:rsidRDefault="003701BB" w:rsidP="003701BB">
      <w:pPr>
        <w:rPr>
          <w:b/>
          <w:i/>
          <w:lang w:val="bg-BG"/>
        </w:rPr>
      </w:pPr>
      <w:r w:rsidRPr="00AB5F58">
        <w:rPr>
          <w:b/>
          <w:i/>
          <w:lang w:val="bg-BG"/>
        </w:rPr>
        <w:t>Опишете според вас какво означава да си софтуерен инженер?</w:t>
      </w:r>
      <w:r w:rsidR="00377855" w:rsidRPr="00AB5F58">
        <w:rPr>
          <w:b/>
          <w:i/>
          <w:lang w:val="bg-BG"/>
        </w:rPr>
        <w:t xml:space="preserve"> Какво според вас работят софтуерните инженери, програмистите, </w:t>
      </w:r>
      <w:r w:rsidR="00377855" w:rsidRPr="00AB5F58">
        <w:rPr>
          <w:b/>
          <w:i/>
        </w:rPr>
        <w:t>QA</w:t>
      </w:r>
      <w:r w:rsidR="00377855" w:rsidRPr="00AB5F58">
        <w:rPr>
          <w:b/>
          <w:i/>
          <w:lang w:val="bg-BG"/>
        </w:rPr>
        <w:t xml:space="preserve"> инженерите, софтуерните специалисти по поддръжката</w:t>
      </w:r>
      <w:r w:rsidR="00F2096E" w:rsidRPr="00AB5F58">
        <w:rPr>
          <w:b/>
          <w:i/>
          <w:lang w:val="bg-BG"/>
        </w:rPr>
        <w:t xml:space="preserve">, </w:t>
      </w:r>
      <w:r w:rsidR="00F2096E" w:rsidRPr="00AB5F58">
        <w:rPr>
          <w:b/>
          <w:i/>
        </w:rPr>
        <w:t xml:space="preserve">front-end </w:t>
      </w:r>
      <w:r w:rsidR="00F2096E" w:rsidRPr="00AB5F58">
        <w:rPr>
          <w:b/>
          <w:i/>
          <w:lang w:val="bg-BG"/>
        </w:rPr>
        <w:t xml:space="preserve">специалистите, </w:t>
      </w:r>
      <w:r w:rsidR="00F2096E" w:rsidRPr="00AB5F58">
        <w:rPr>
          <w:b/>
          <w:i/>
        </w:rPr>
        <w:t xml:space="preserve">back-end </w:t>
      </w:r>
      <w:r w:rsidR="00F2096E" w:rsidRPr="00AB5F58">
        <w:rPr>
          <w:b/>
          <w:i/>
          <w:lang w:val="bg-BG"/>
        </w:rPr>
        <w:t>разработчиците, уеб програмистите</w:t>
      </w:r>
      <w:r w:rsidR="00377855" w:rsidRPr="00AB5F58">
        <w:rPr>
          <w:b/>
          <w:i/>
          <w:lang w:val="bg-BG"/>
        </w:rPr>
        <w:t>?</w:t>
      </w:r>
      <w:r w:rsidR="00217DDF" w:rsidRPr="00AB5F58">
        <w:rPr>
          <w:b/>
          <w:i/>
          <w:lang w:val="bg-BG"/>
        </w:rPr>
        <w:t xml:space="preserve"> (2 т.)</w:t>
      </w:r>
    </w:p>
    <w:p w:rsidR="004B75AA" w:rsidRPr="004A6C23" w:rsidRDefault="004B75AA" w:rsidP="003701BB">
      <w:pPr>
        <w:rPr>
          <w:lang w:val="bg-BG"/>
        </w:rPr>
      </w:pPr>
      <w:r w:rsidRPr="004A6C23">
        <w:rPr>
          <w:lang w:val="bg-BG"/>
        </w:rPr>
        <w:t>Да си софтуерен инженер означава, да умееш да работиш в екип, да познаваш много софтуерни технологии и постоянно да учиш и се развиваш. Разработката на софтуер не е никак лесна</w:t>
      </w:r>
      <w:r w:rsidR="0062581D" w:rsidRPr="004A6C23">
        <w:rPr>
          <w:lang w:val="bg-BG"/>
        </w:rPr>
        <w:t xml:space="preserve"> задача</w:t>
      </w:r>
      <w:r w:rsidRPr="004A6C23">
        <w:rPr>
          <w:lang w:val="bg-BG"/>
        </w:rPr>
        <w:t>, както и нейната под</w:t>
      </w:r>
      <w:r w:rsidR="00B7395A">
        <w:rPr>
          <w:lang w:val="bg-BG"/>
        </w:rPr>
        <w:t>д</w:t>
      </w:r>
      <w:r w:rsidRPr="004A6C23">
        <w:rPr>
          <w:lang w:val="bg-BG"/>
        </w:rPr>
        <w:t>ръжка,</w:t>
      </w:r>
      <w:r w:rsidR="0062581D" w:rsidRPr="004A6C23">
        <w:rPr>
          <w:lang w:val="bg-BG"/>
        </w:rPr>
        <w:t xml:space="preserve">затова примерно само програмистите не са достатъчни за изготвянето на един софтуерен продукт, </w:t>
      </w:r>
      <w:r w:rsidR="0062581D" w:rsidRPr="004A6C23">
        <w:t xml:space="preserve">QA </w:t>
      </w:r>
      <w:r w:rsidR="0062581D" w:rsidRPr="004A6C23">
        <w:rPr>
          <w:lang w:val="bg-BG"/>
        </w:rPr>
        <w:t xml:space="preserve">инженерите подържат и тестват софтуерния </w:t>
      </w:r>
      <w:r w:rsidR="004A6C23">
        <w:rPr>
          <w:lang w:val="bg-BG"/>
        </w:rPr>
        <w:t>продукт, правят го един вид по качествен</w:t>
      </w:r>
      <w:r w:rsidR="0062581D" w:rsidRPr="004A6C23">
        <w:rPr>
          <w:lang w:val="bg-BG"/>
        </w:rPr>
        <w:t>,</w:t>
      </w:r>
      <w:r w:rsidR="0062581D" w:rsidRPr="004A6C23">
        <w:t xml:space="preserve"> front – end </w:t>
      </w:r>
      <w:r w:rsidR="0062581D" w:rsidRPr="004A6C23">
        <w:rPr>
          <w:lang w:val="bg-BG"/>
        </w:rPr>
        <w:t>специалистите разработват средата която клиента вижда (</w:t>
      </w:r>
      <w:r w:rsidR="0062581D" w:rsidRPr="004A6C23">
        <w:t xml:space="preserve">HTML, </w:t>
      </w:r>
      <w:proofErr w:type="spellStart"/>
      <w:r w:rsidR="0062581D" w:rsidRPr="004A6C23">
        <w:t>javascript</w:t>
      </w:r>
      <w:proofErr w:type="spellEnd"/>
      <w:r w:rsidR="0062581D" w:rsidRPr="004A6C23">
        <w:t>, Photoshop</w:t>
      </w:r>
      <w:r w:rsidR="0062581D" w:rsidRPr="004A6C23">
        <w:rPr>
          <w:lang w:val="bg-BG"/>
        </w:rPr>
        <w:t>)</w:t>
      </w:r>
      <w:r w:rsidR="0062581D" w:rsidRPr="004A6C23">
        <w:t xml:space="preserve">, back-end </w:t>
      </w:r>
      <w:r w:rsidR="0062581D" w:rsidRPr="004A6C23">
        <w:rPr>
          <w:lang w:val="bg-BG"/>
        </w:rPr>
        <w:t>разработчиците се занимават със среда която клиента не вижда (данните на продукта на сайта който се разработва), уеб програмиста се грижи за гъвкавостта на сайта.</w:t>
      </w:r>
      <w:r w:rsidRPr="004A6C23">
        <w:rPr>
          <w:lang w:val="bg-BG"/>
        </w:rPr>
        <w:t xml:space="preserve"> </w:t>
      </w:r>
    </w:p>
    <w:p w:rsidR="00AD311E" w:rsidRPr="00AB5F58" w:rsidRDefault="003D499D" w:rsidP="003701BB">
      <w:pPr>
        <w:rPr>
          <w:b/>
          <w:i/>
          <w:lang w:val="bg-BG"/>
        </w:rPr>
      </w:pPr>
      <w:r w:rsidRPr="00AB5F58">
        <w:rPr>
          <w:b/>
          <w:i/>
          <w:lang w:val="bg-BG"/>
        </w:rPr>
        <w:t xml:space="preserve">Защо софтуерните инженери не са само програмисти? Какво работят програмистите? Какво работят бизнес аналитиците? Какво работят системните архитекти? Какво работят </w:t>
      </w:r>
      <w:r w:rsidRPr="00AB5F58">
        <w:rPr>
          <w:b/>
          <w:i/>
        </w:rPr>
        <w:t xml:space="preserve">QA </w:t>
      </w:r>
      <w:r w:rsidRPr="00AB5F58">
        <w:rPr>
          <w:b/>
          <w:i/>
          <w:lang w:val="bg-BG"/>
        </w:rPr>
        <w:t xml:space="preserve">инженерите? Какво работят специалистите по поддръжката на софтуера? </w:t>
      </w:r>
      <w:r w:rsidR="00300085" w:rsidRPr="00AB5F58">
        <w:rPr>
          <w:b/>
          <w:i/>
          <w:lang w:val="bg-BG"/>
        </w:rPr>
        <w:t xml:space="preserve">Какво работят </w:t>
      </w:r>
      <w:r w:rsidR="00300085" w:rsidRPr="00AB5F58">
        <w:rPr>
          <w:b/>
          <w:i/>
        </w:rPr>
        <w:t xml:space="preserve">front-end </w:t>
      </w:r>
      <w:r w:rsidR="00300085" w:rsidRPr="00AB5F58">
        <w:rPr>
          <w:b/>
          <w:i/>
          <w:lang w:val="bg-BG"/>
        </w:rPr>
        <w:t xml:space="preserve">специалистите? </w:t>
      </w:r>
      <w:r w:rsidRPr="00AB5F58">
        <w:rPr>
          <w:b/>
          <w:i/>
          <w:lang w:val="bg-BG"/>
        </w:rPr>
        <w:t>Какво работят системните администратори</w:t>
      </w:r>
      <w:r w:rsidR="00300085" w:rsidRPr="00AB5F58">
        <w:rPr>
          <w:b/>
          <w:i/>
          <w:lang w:val="bg-BG"/>
        </w:rPr>
        <w:t xml:space="preserve"> и </w:t>
      </w:r>
      <w:r w:rsidR="00300085" w:rsidRPr="00AB5F58">
        <w:rPr>
          <w:b/>
          <w:i/>
        </w:rPr>
        <w:t xml:space="preserve">database </w:t>
      </w:r>
      <w:r w:rsidR="00300085" w:rsidRPr="00AB5F58">
        <w:rPr>
          <w:b/>
          <w:i/>
          <w:lang w:val="bg-BG"/>
        </w:rPr>
        <w:t>администраторите (</w:t>
      </w:r>
      <w:r w:rsidR="00300085" w:rsidRPr="00AB5F58">
        <w:rPr>
          <w:b/>
          <w:i/>
        </w:rPr>
        <w:t>DBA)</w:t>
      </w:r>
      <w:r w:rsidRPr="00AB5F58">
        <w:rPr>
          <w:b/>
          <w:i/>
          <w:lang w:val="bg-BG"/>
        </w:rPr>
        <w:t>? Какво работят ръководителите на екипи по разработка на софтуер?</w:t>
      </w:r>
      <w:r w:rsidR="00217DDF" w:rsidRPr="00AB5F58">
        <w:rPr>
          <w:b/>
          <w:i/>
          <w:lang w:val="bg-BG"/>
        </w:rPr>
        <w:t xml:space="preserve"> (5 т.)</w:t>
      </w:r>
    </w:p>
    <w:p w:rsidR="0062581D" w:rsidRPr="004A6C23" w:rsidRDefault="0062581D" w:rsidP="003701BB">
      <w:pPr>
        <w:rPr>
          <w:lang w:val="bg-BG"/>
        </w:rPr>
      </w:pPr>
      <w:r w:rsidRPr="004A6C23">
        <w:rPr>
          <w:lang w:val="bg-BG"/>
        </w:rPr>
        <w:t xml:space="preserve">Софтуерния инженер не разбира само от програмиране, ако му се възложи проект примерно за някакъв онлайн магазин той трябва да разбира и от каталога който ще </w:t>
      </w:r>
      <w:r w:rsidR="004A6C23">
        <w:rPr>
          <w:lang w:val="bg-BG"/>
        </w:rPr>
        <w:t>прави</w:t>
      </w:r>
      <w:r w:rsidRPr="004A6C23">
        <w:rPr>
          <w:lang w:val="bg-BG"/>
        </w:rPr>
        <w:t xml:space="preserve"> не може просто да направи един и същи сайт</w:t>
      </w:r>
      <w:r w:rsidR="004A6C23">
        <w:rPr>
          <w:lang w:val="bg-BG"/>
        </w:rPr>
        <w:t>,</w:t>
      </w:r>
      <w:r w:rsidRPr="004A6C23">
        <w:rPr>
          <w:lang w:val="bg-BG"/>
        </w:rPr>
        <w:t xml:space="preserve"> за авточасти и сайт за техника, това са две различни среди на който купувача примерно ще иска по някаква категория да филтрира продуктите на сайта.</w:t>
      </w:r>
      <w:r w:rsidR="00763A28" w:rsidRPr="004A6C23">
        <w:t xml:space="preserve"> </w:t>
      </w:r>
      <w:r w:rsidR="00763A28" w:rsidRPr="004A6C23">
        <w:rPr>
          <w:lang w:val="bg-BG"/>
        </w:rPr>
        <w:t>Програмистите се занимават с разработването на програмната среда за даден проект. Бизнес аналитиците се занимават с водене на преговори с клиента относно софтуерния продукт те също са неизменна част от разработката на софтуер, защото се обез</w:t>
      </w:r>
      <w:r w:rsidR="000F44E9">
        <w:rPr>
          <w:lang w:val="bg-BG"/>
        </w:rPr>
        <w:t>с</w:t>
      </w:r>
      <w:r w:rsidR="00763A28" w:rsidRPr="004A6C23">
        <w:rPr>
          <w:lang w:val="bg-BG"/>
        </w:rPr>
        <w:t>мисля правенето на софтуер ако клиента не е доволен, или ако проектът над който се работи се провали заради неразбирателство между двете страни. Съпорта (специалисти за по</w:t>
      </w:r>
      <w:r w:rsidR="000F44E9">
        <w:rPr>
          <w:lang w:val="bg-BG"/>
        </w:rPr>
        <w:t>д</w:t>
      </w:r>
      <w:r w:rsidR="00763A28" w:rsidRPr="004A6C23">
        <w:rPr>
          <w:lang w:val="bg-BG"/>
        </w:rPr>
        <w:t>дръжката на софтуер), отговарят за безотказната работа на продукта или на проекта, при възникнал проблем те го отстраняват, и помагат на крайния клиент да бъде доволен и да работи със разработения софтуер, този тип инженери също е неизменна част от екипа за създаван</w:t>
      </w:r>
      <w:r w:rsidR="000F44E9">
        <w:rPr>
          <w:lang w:val="bg-BG"/>
        </w:rPr>
        <w:t>ето на продукт или проект с голе</w:t>
      </w:r>
      <w:r w:rsidR="00763A28" w:rsidRPr="004A6C23">
        <w:rPr>
          <w:lang w:val="bg-BG"/>
        </w:rPr>
        <w:t xml:space="preserve">ми размери без съпорт няма начин да излезе кадърен софтуер. Системните архитекти са тези </w:t>
      </w:r>
      <w:r w:rsidR="00113366">
        <w:rPr>
          <w:lang w:val="bg-BG"/>
        </w:rPr>
        <w:t xml:space="preserve">които ръководят </w:t>
      </w:r>
      <w:r w:rsidR="005A157B">
        <w:rPr>
          <w:lang w:val="bg-BG"/>
        </w:rPr>
        <w:t>разв</w:t>
      </w:r>
      <w:r w:rsidR="00113366">
        <w:rPr>
          <w:lang w:val="bg-BG"/>
        </w:rPr>
        <w:t>итието на продукта в компанията, запознат е добре с платформата на която се пише софтуерния продукт, без софтуерните архитекти една продуктова компания няма как да се справи затова той е неизменна част от продуктовата компания</w:t>
      </w:r>
      <w:r w:rsidR="00763A28" w:rsidRPr="00113366">
        <w:rPr>
          <w:lang w:val="bg-BG"/>
        </w:rPr>
        <w:t>.</w:t>
      </w:r>
      <w:r w:rsidR="00AA6AA1" w:rsidRPr="004A6C23">
        <w:rPr>
          <w:lang w:val="bg-BG"/>
        </w:rPr>
        <w:t xml:space="preserve"> </w:t>
      </w:r>
      <w:r w:rsidR="00AA6AA1" w:rsidRPr="004A6C23">
        <w:t xml:space="preserve">QA </w:t>
      </w:r>
      <w:r w:rsidR="00AA6AA1" w:rsidRPr="004A6C23">
        <w:rPr>
          <w:lang w:val="bg-BG"/>
        </w:rPr>
        <w:t xml:space="preserve">инженерите са тези хора който се грижат за качеството на софтуерния продукт, без </w:t>
      </w:r>
      <w:r w:rsidR="00113366">
        <w:rPr>
          <w:lang w:val="bg-BG"/>
        </w:rPr>
        <w:t>тяхната намеса софтуера би се чу</w:t>
      </w:r>
      <w:r w:rsidR="00AA6AA1" w:rsidRPr="004A6C23">
        <w:rPr>
          <w:lang w:val="bg-BG"/>
        </w:rPr>
        <w:t xml:space="preserve">пил постоянно и съпорта не би издържал в никакъв случай, </w:t>
      </w:r>
      <w:r w:rsidR="00AA6AA1" w:rsidRPr="004A6C23">
        <w:t xml:space="preserve">QA </w:t>
      </w:r>
      <w:r w:rsidR="00AA6AA1" w:rsidRPr="004A6C23">
        <w:rPr>
          <w:lang w:val="bg-BG"/>
        </w:rPr>
        <w:t xml:space="preserve">инженерите са важни със това , че добрия софтуер трябва да се тества и ако се тества кадърно ще се получи добър софтуерен продукт и клиента ще е доволен. </w:t>
      </w:r>
      <w:r w:rsidR="00AA6AA1" w:rsidRPr="004A6C23">
        <w:t xml:space="preserve">Front- end </w:t>
      </w:r>
      <w:r w:rsidR="00AA6AA1" w:rsidRPr="004A6C23">
        <w:rPr>
          <w:lang w:val="bg-BG"/>
        </w:rPr>
        <w:t>специалистите се грижат за частта от софтуера която вижда клиента, тази част е важна защото хората не разбират от соф</w:t>
      </w:r>
      <w:r w:rsidR="005A157B">
        <w:rPr>
          <w:lang w:val="bg-BG"/>
        </w:rPr>
        <w:t>т</w:t>
      </w:r>
      <w:r w:rsidR="00AA6AA1" w:rsidRPr="004A6C23">
        <w:rPr>
          <w:lang w:val="bg-BG"/>
        </w:rPr>
        <w:t>уер и ис</w:t>
      </w:r>
      <w:r w:rsidR="005A157B">
        <w:rPr>
          <w:lang w:val="bg-BG"/>
        </w:rPr>
        <w:t>к</w:t>
      </w:r>
      <w:r w:rsidR="00AA6AA1" w:rsidRPr="004A6C23">
        <w:rPr>
          <w:lang w:val="bg-BG"/>
        </w:rPr>
        <w:t xml:space="preserve">ат техния продукт (сайт) да изглежда добре, без </w:t>
      </w:r>
      <w:r w:rsidR="00AA6AA1" w:rsidRPr="004A6C23">
        <w:t xml:space="preserve">front-end </w:t>
      </w:r>
      <w:r w:rsidR="00AA6AA1" w:rsidRPr="004A6C23">
        <w:rPr>
          <w:lang w:val="bg-BG"/>
        </w:rPr>
        <w:t>инженерите няма как да се направи хубав проект, защото клиентите ценят това</w:t>
      </w:r>
      <w:r w:rsidR="00AA6AA1">
        <w:rPr>
          <w:i/>
          <w:lang w:val="bg-BG"/>
        </w:rPr>
        <w:t xml:space="preserve"> </w:t>
      </w:r>
      <w:r w:rsidR="00AA6AA1" w:rsidRPr="00113366">
        <w:rPr>
          <w:lang w:val="bg-BG"/>
        </w:rPr>
        <w:t xml:space="preserve">което виждат(тях не ги интересува какво има в кутията важното е отвън да е красива). Системните администратори и </w:t>
      </w:r>
      <w:r w:rsidR="00AA6AA1" w:rsidRPr="00113366">
        <w:t xml:space="preserve">DBA </w:t>
      </w:r>
      <w:r w:rsidR="00AA6AA1" w:rsidRPr="00113366">
        <w:rPr>
          <w:lang w:val="bg-BG"/>
        </w:rPr>
        <w:t>администраторите се грижат за под</w:t>
      </w:r>
      <w:r w:rsidR="005A157B">
        <w:rPr>
          <w:lang w:val="bg-BG"/>
        </w:rPr>
        <w:t>д</w:t>
      </w:r>
      <w:r w:rsidR="00AA6AA1" w:rsidRPr="00113366">
        <w:rPr>
          <w:lang w:val="bg-BG"/>
        </w:rPr>
        <w:t>ръжката на сървър и</w:t>
      </w:r>
      <w:r w:rsidR="00AA6AA1" w:rsidRPr="004A6C23">
        <w:rPr>
          <w:lang w:val="bg-BG"/>
        </w:rPr>
        <w:t xml:space="preserve"> за данните на клиен</w:t>
      </w:r>
      <w:r w:rsidR="005A157B">
        <w:rPr>
          <w:lang w:val="bg-BG"/>
        </w:rPr>
        <w:t>т</w:t>
      </w:r>
      <w:r w:rsidR="00AA6AA1" w:rsidRPr="004A6C23">
        <w:rPr>
          <w:lang w:val="bg-BG"/>
        </w:rPr>
        <w:t xml:space="preserve">ите, въпреки че клиента не вижда тази част на проекта (софтуера който се пише) </w:t>
      </w:r>
      <w:r w:rsidR="00AA6AA1" w:rsidRPr="004A6C23">
        <w:t xml:space="preserve">back-end </w:t>
      </w:r>
      <w:r w:rsidR="00AA6AA1" w:rsidRPr="004A6C23">
        <w:rPr>
          <w:lang w:val="bg-BG"/>
        </w:rPr>
        <w:lastRenderedPageBreak/>
        <w:t>частта е много важна ако клиента изгу</w:t>
      </w:r>
      <w:r w:rsidR="005A157B">
        <w:rPr>
          <w:lang w:val="bg-BG"/>
        </w:rPr>
        <w:t>би свои</w:t>
      </w:r>
      <w:r w:rsidR="00AA6AA1" w:rsidRPr="004A6C23">
        <w:rPr>
          <w:lang w:val="bg-BG"/>
        </w:rPr>
        <w:t xml:space="preserve">те данни ще бъден бесен колкото и добър да е един проект ако работи с много данни то тази част е най важната за него, без системните администратори и </w:t>
      </w:r>
      <w:r w:rsidR="00AA6AA1" w:rsidRPr="004A6C23">
        <w:t xml:space="preserve">database </w:t>
      </w:r>
      <w:r w:rsidR="00AA6AA1" w:rsidRPr="004A6C23">
        <w:rPr>
          <w:lang w:val="bg-BG"/>
        </w:rPr>
        <w:t>администраторите някой сървърни и софтуерни продукти не биха могли да бъдат качествени такива каквито желае потребителя (клиента). Ръководителя на екип (</w:t>
      </w:r>
      <w:r w:rsidR="00AA6AA1" w:rsidRPr="004A6C23">
        <w:t>Team Leader</w:t>
      </w:r>
      <w:r w:rsidR="00AA6AA1" w:rsidRPr="004A6C23">
        <w:rPr>
          <w:lang w:val="bg-BG"/>
        </w:rPr>
        <w:t>)</w:t>
      </w:r>
      <w:r w:rsidR="00AA6AA1" w:rsidRPr="004A6C23">
        <w:t xml:space="preserve"> </w:t>
      </w:r>
      <w:r w:rsidR="00AA6AA1" w:rsidRPr="004A6C23">
        <w:rPr>
          <w:lang w:val="bg-BG"/>
        </w:rPr>
        <w:t xml:space="preserve">се грижи за разработката и следи </w:t>
      </w:r>
      <w:r w:rsidR="00AB5F58" w:rsidRPr="004A6C23">
        <w:rPr>
          <w:lang w:val="bg-BG"/>
        </w:rPr>
        <w:t>докъде е стигнал софтуера възлага задачи на програмистите, поправя ги тогава когато трябва, големите проекти изискват много добри ръководители на проекти, кадърен софтуер без добър рък</w:t>
      </w:r>
      <w:r w:rsidR="005A157B">
        <w:rPr>
          <w:lang w:val="bg-BG"/>
        </w:rPr>
        <w:t>оводител би бил почти невъзможен</w:t>
      </w:r>
      <w:r w:rsidR="00AB5F58" w:rsidRPr="004A6C23">
        <w:rPr>
          <w:lang w:val="bg-BG"/>
        </w:rPr>
        <w:t>, затова той е мног</w:t>
      </w:r>
      <w:r w:rsidR="00113366">
        <w:rPr>
          <w:lang w:val="bg-BG"/>
        </w:rPr>
        <w:t>о важен в изготвянето на софтуер.</w:t>
      </w:r>
    </w:p>
    <w:p w:rsidR="00AD311E" w:rsidRPr="00AB5F58" w:rsidRDefault="003701BB" w:rsidP="003701BB">
      <w:pPr>
        <w:rPr>
          <w:b/>
          <w:i/>
          <w:lang w:val="bg-BG"/>
        </w:rPr>
      </w:pPr>
      <w:r w:rsidRPr="00AB5F58">
        <w:rPr>
          <w:b/>
          <w:i/>
          <w:lang w:val="bg-BG"/>
        </w:rPr>
        <w:t>Хубава ли е професия</w:t>
      </w:r>
      <w:r w:rsidR="00377855" w:rsidRPr="00AB5F58">
        <w:rPr>
          <w:b/>
          <w:i/>
          <w:lang w:val="bg-BG"/>
        </w:rPr>
        <w:t>та софтуерен инженер</w:t>
      </w:r>
      <w:r w:rsidRPr="00AB5F58">
        <w:rPr>
          <w:b/>
          <w:i/>
          <w:lang w:val="bg-BG"/>
        </w:rPr>
        <w:t>?</w:t>
      </w:r>
      <w:r w:rsidR="00377855" w:rsidRPr="00AB5F58">
        <w:rPr>
          <w:b/>
          <w:i/>
          <w:lang w:val="bg-BG"/>
        </w:rPr>
        <w:t xml:space="preserve"> Защо? Обосновете се.</w:t>
      </w:r>
      <w:r w:rsidR="00217DDF" w:rsidRPr="00AB5F58">
        <w:rPr>
          <w:b/>
          <w:i/>
          <w:lang w:val="bg-BG"/>
        </w:rPr>
        <w:t xml:space="preserve"> (2 т.)</w:t>
      </w:r>
    </w:p>
    <w:p w:rsidR="00AB5F58" w:rsidRPr="00113366" w:rsidRDefault="00AB5F58" w:rsidP="003701BB">
      <w:pPr>
        <w:rPr>
          <w:lang w:val="bg-BG"/>
        </w:rPr>
      </w:pPr>
      <w:r w:rsidRPr="00113366">
        <w:rPr>
          <w:lang w:val="bg-BG"/>
        </w:rPr>
        <w:t>Софтуерния и</w:t>
      </w:r>
      <w:r w:rsidR="005A157B">
        <w:rPr>
          <w:lang w:val="bg-BG"/>
        </w:rPr>
        <w:t>н</w:t>
      </w:r>
      <w:r w:rsidRPr="00113366">
        <w:rPr>
          <w:lang w:val="bg-BG"/>
        </w:rPr>
        <w:t xml:space="preserve">женер е хубава професия, защото е една от малкото в който колегите трябва наистина да си помагат, работят над проекти постоянно учат. Много хора искат да станат софтуерни инженери за доброто си материално състояние, но не знаят че да си софтуерен инженер трябва и малко любов към някоя технология, трябва отдаденост, ако си добър софтуерен инженер, било програмист било </w:t>
      </w:r>
      <w:r w:rsidRPr="00113366">
        <w:t>QA</w:t>
      </w:r>
      <w:r w:rsidRPr="00113366">
        <w:rPr>
          <w:lang w:val="bg-BG"/>
        </w:rPr>
        <w:t xml:space="preserve"> инженер, това означава че ти нямаш време за почти нищо и работиш над сериозно проекти. Всяка професия си има недостатъци времето е може би недостатък на тази професия, но пък колегите в тази сфера са много по спокойно сферата е много по спокойна и колегата в повечето случай е човек с когото може да си поговориш (средно</w:t>
      </w:r>
      <w:r w:rsidR="005A157B">
        <w:rPr>
          <w:lang w:val="bg-BG"/>
        </w:rPr>
        <w:t xml:space="preserve"> интелигентен човек)</w:t>
      </w:r>
      <w:r w:rsidRPr="00113366">
        <w:rPr>
          <w:lang w:val="bg-BG"/>
        </w:rPr>
        <w:t>.</w:t>
      </w:r>
    </w:p>
    <w:p w:rsidR="00AD311E" w:rsidRDefault="003701BB" w:rsidP="003701BB">
      <w:pPr>
        <w:rPr>
          <w:b/>
          <w:i/>
          <w:lang w:val="bg-BG"/>
        </w:rPr>
      </w:pPr>
      <w:r w:rsidRPr="00AB5F58">
        <w:rPr>
          <w:b/>
          <w:i/>
          <w:lang w:val="bg-BG"/>
        </w:rPr>
        <w:t>Защо искате да станете софтуерен инженер? Какво ви дава т</w:t>
      </w:r>
      <w:r w:rsidR="002528B2" w:rsidRPr="00AB5F58">
        <w:rPr>
          <w:b/>
          <w:i/>
          <w:lang w:val="bg-BG"/>
        </w:rPr>
        <w:t>а</w:t>
      </w:r>
      <w:r w:rsidR="00377855" w:rsidRPr="00AB5F58">
        <w:rPr>
          <w:b/>
          <w:i/>
          <w:lang w:val="bg-BG"/>
        </w:rPr>
        <w:t>зи професия</w:t>
      </w:r>
      <w:r w:rsidRPr="00AB5F58">
        <w:rPr>
          <w:b/>
          <w:i/>
          <w:lang w:val="bg-BG"/>
        </w:rPr>
        <w:t xml:space="preserve">? Какво ви харесва в </w:t>
      </w:r>
      <w:r w:rsidR="00377855" w:rsidRPr="00AB5F58">
        <w:rPr>
          <w:b/>
          <w:i/>
          <w:lang w:val="bg-BG"/>
        </w:rPr>
        <w:t>нея</w:t>
      </w:r>
      <w:r w:rsidRPr="00AB5F58">
        <w:rPr>
          <w:b/>
          <w:i/>
          <w:lang w:val="bg-BG"/>
        </w:rPr>
        <w:t>? Какво не ви харесва?</w:t>
      </w:r>
      <w:r w:rsidR="00377855" w:rsidRPr="00AB5F58">
        <w:rPr>
          <w:b/>
          <w:i/>
          <w:lang w:val="bg-BG"/>
        </w:rPr>
        <w:t xml:space="preserve"> Наистина ли тази професия е за вас? Наистина ли ви харесва да разработвате, тествате или поддържате софтуерни продукти и системи?</w:t>
      </w:r>
      <w:r w:rsidR="00217DDF" w:rsidRPr="00AB5F58">
        <w:rPr>
          <w:b/>
          <w:i/>
          <w:lang w:val="bg-BG"/>
        </w:rPr>
        <w:t xml:space="preserve"> (3 т.)</w:t>
      </w:r>
    </w:p>
    <w:p w:rsidR="00AB5F58" w:rsidRPr="00113366" w:rsidRDefault="00B05007" w:rsidP="003701BB">
      <w:pPr>
        <w:rPr>
          <w:lang w:val="bg-BG"/>
        </w:rPr>
      </w:pPr>
      <w:r w:rsidRPr="00B05007">
        <w:rPr>
          <w:lang w:val="bg-BG"/>
        </w:rPr>
        <w:t>Софтуерното инженерство е една от малкото професии който не искат само механична дейност, софтуерното инженерство е професия която изисква и мисловна дейност без човек да обмисли възложената му задача не би могъл да се справи с поставените му задачи. Аз искам да стана софтуерен инженер защото намирам професията за интересна, колегите с които се срещнах и запознах в академията на Телерик са готови винаги да помогнат, когато имаш нужда от помощ и винаги се отзовават когато ти трябват, софтуерните инженери трябва да имат опит постоянна практика а не някакво наизустяване, затова ми харесва тази професия. Професията софтуерен инженер дава начин на умните хора да покажат себе си (точно така), има много умни хора който не искат да работят в някоя фирма в която трябва постоянно да се облича в костюм и да ходи на работа, софтуерните инженери не отстъпват на своите колеги зад бюрото по никакъв критерии. Единствения недостатък в софтуерното инженерство е времето но всяка професия си има недостатъци няма професия която да няма, може би и безсънието е един от недостатъците на тази професия. Да бъдеш софтуерен инженер е хубава професия не само заради екипа, многото техника с която се сблъскваш и кода който пишеш, днес няма човек който да не прекарва поне пет часа зад компютъра си, няма млад човек който да няма достъп до интернет от своя лаптоп(тел</w:t>
      </w:r>
      <w:r>
        <w:rPr>
          <w:lang w:val="bg-BG"/>
        </w:rPr>
        <w:t>е</w:t>
      </w:r>
      <w:r w:rsidRPr="00B05007">
        <w:rPr>
          <w:lang w:val="bg-BG"/>
        </w:rPr>
        <w:t xml:space="preserve">фон, таблет или каквото и да е устройство), това е ежедневие всеки ден поне пет часа, много хора твърдят че не искат да са програмисти защото трябва да седиш зад компютъра по цял ден, но тези хора колкото и да не искат да признаят прекарват голяма част от свободното си време зад компютъра, аз не познавам човек който да не седи пред компютъра си колкото и да твърди, че компютрите ще ни погубят, без компютри ежедневието би било много скучно, общуването помежду ни би се затруднило още повече. На мен ми харесва когато седя зад </w:t>
      </w:r>
      <w:r w:rsidR="00BC5EBE" w:rsidRPr="00113366">
        <w:rPr>
          <w:lang w:val="bg-BG"/>
        </w:rPr>
        <w:t xml:space="preserve">компютъра да пиша </w:t>
      </w:r>
      <w:r>
        <w:rPr>
          <w:lang w:val="bg-BG"/>
        </w:rPr>
        <w:lastRenderedPageBreak/>
        <w:t>код, да правя интернет страниц</w:t>
      </w:r>
      <w:r w:rsidR="00BC5EBE" w:rsidRPr="00113366">
        <w:rPr>
          <w:lang w:val="bg-BG"/>
        </w:rPr>
        <w:t>а, да създавам и да обсъждам домашно, технология с някой от общия чат на академията, разбира се и спама не е малко.</w:t>
      </w:r>
    </w:p>
    <w:p w:rsidR="00AB5F58" w:rsidRDefault="00AB5F58" w:rsidP="003701BB">
      <w:pPr>
        <w:rPr>
          <w:i/>
          <w:lang w:val="bg-BG"/>
        </w:rPr>
      </w:pPr>
    </w:p>
    <w:p w:rsidR="00AD311E" w:rsidRDefault="00AD311E" w:rsidP="00AD311E">
      <w:pPr>
        <w:pStyle w:val="Heading2"/>
        <w:rPr>
          <w:lang w:val="bg-BG"/>
        </w:rPr>
      </w:pPr>
      <w:r>
        <w:rPr>
          <w:lang w:val="bg-BG"/>
        </w:rPr>
        <w:t>Моят старт в софтуерното инженерство</w:t>
      </w:r>
    </w:p>
    <w:p w:rsidR="00AD311E" w:rsidRDefault="003701BB" w:rsidP="003701BB">
      <w:pPr>
        <w:rPr>
          <w:b/>
          <w:i/>
          <w:lang w:val="bg-BG"/>
        </w:rPr>
      </w:pPr>
      <w:r w:rsidRPr="00BC5EBE">
        <w:rPr>
          <w:b/>
          <w:i/>
          <w:lang w:val="bg-BG"/>
        </w:rPr>
        <w:t>Какво сте направили до момента, за да поемете по пътя на софтуерното инженерство?</w:t>
      </w:r>
      <w:r w:rsidR="003D499D" w:rsidRPr="00BC5EBE">
        <w:rPr>
          <w:b/>
          <w:i/>
          <w:lang w:val="bg-BG"/>
        </w:rPr>
        <w:t xml:space="preserve"> Ако нищо не сте направили, защо? Наистина ли искате тази професия?</w:t>
      </w:r>
      <w:r w:rsidR="00217DDF" w:rsidRPr="00BC5EBE">
        <w:rPr>
          <w:b/>
          <w:i/>
          <w:lang w:val="bg-BG"/>
        </w:rPr>
        <w:t xml:space="preserve"> (1 т.)</w:t>
      </w:r>
    </w:p>
    <w:p w:rsidR="00BC5EBE" w:rsidRPr="00113366" w:rsidRDefault="000F3722" w:rsidP="003701BB">
      <w:pPr>
        <w:rPr>
          <w:lang w:val="bg-BG"/>
        </w:rPr>
      </w:pPr>
      <w:r w:rsidRPr="00113366">
        <w:rPr>
          <w:lang w:val="bg-BG"/>
        </w:rPr>
        <w:t xml:space="preserve">До момента за да стана софтуерен инженере се записах в академията на Телерик правя домашните и уча за изпити, преди да започна академията съм чел книгата за джава програмиране с автор Светлин Наков правил съм повечето примери в нея, джава езика за програмиране е близък до </w:t>
      </w:r>
      <w:r w:rsidRPr="00113366">
        <w:t xml:space="preserve">C# </w:t>
      </w:r>
      <w:r w:rsidRPr="00113366">
        <w:rPr>
          <w:lang w:val="bg-BG"/>
        </w:rPr>
        <w:t>различи има примерно сравняването на стригове в джавата е различно. Имам желание в скоро време да започнем проект с някой колега надявам се да остане достатъчно време за това. Професията софтуерен инженер може да не е лека но на мен ми харесва, с гореспоменатите плюсове.</w:t>
      </w:r>
    </w:p>
    <w:p w:rsidR="003701BB" w:rsidRDefault="00377855" w:rsidP="003701BB">
      <w:pPr>
        <w:rPr>
          <w:b/>
          <w:i/>
          <w:lang w:val="bg-BG"/>
        </w:rPr>
      </w:pPr>
      <w:r w:rsidRPr="000F3722">
        <w:rPr>
          <w:b/>
          <w:i/>
          <w:lang w:val="bg-BG"/>
        </w:rPr>
        <w:t>Четете ли</w:t>
      </w:r>
      <w:r w:rsidR="00AD311E" w:rsidRPr="000F3722">
        <w:rPr>
          <w:b/>
          <w:i/>
          <w:lang w:val="bg-BG"/>
        </w:rPr>
        <w:t xml:space="preserve"> някакви книги за програмиране и разработка на софтуер? Четете ли статии, сайтове и блогове за програмиране? Какво друго четете</w:t>
      </w:r>
      <w:r w:rsidRPr="000F3722">
        <w:rPr>
          <w:b/>
          <w:i/>
          <w:lang w:val="bg-BG"/>
        </w:rPr>
        <w:t>, свързано с професията на софтуерния инженер</w:t>
      </w:r>
      <w:r w:rsidR="00AD311E" w:rsidRPr="000F3722">
        <w:rPr>
          <w:b/>
          <w:i/>
          <w:lang w:val="bg-BG"/>
        </w:rPr>
        <w:t>?</w:t>
      </w:r>
      <w:r w:rsidR="00300085" w:rsidRPr="000F3722">
        <w:rPr>
          <w:b/>
          <w:i/>
        </w:rPr>
        <w:t xml:space="preserve"> </w:t>
      </w:r>
      <w:r w:rsidR="00300085" w:rsidRPr="000F3722">
        <w:rPr>
          <w:b/>
          <w:i/>
          <w:lang w:val="bg-BG"/>
        </w:rPr>
        <w:t xml:space="preserve">Гледате ли видео уроци по програмиране и софтуерни технологии? </w:t>
      </w:r>
      <w:r w:rsidR="003D499D" w:rsidRPr="000F3722">
        <w:rPr>
          <w:b/>
          <w:i/>
          <w:lang w:val="bg-BG"/>
        </w:rPr>
        <w:t>Ако нищо не четете</w:t>
      </w:r>
      <w:r w:rsidR="00300085" w:rsidRPr="000F3722">
        <w:rPr>
          <w:b/>
          <w:i/>
          <w:lang w:val="bg-BG"/>
        </w:rPr>
        <w:t xml:space="preserve">  или гледате</w:t>
      </w:r>
      <w:r w:rsidR="003D499D" w:rsidRPr="000F3722">
        <w:rPr>
          <w:b/>
          <w:i/>
          <w:lang w:val="bg-BG"/>
        </w:rPr>
        <w:t>, защо? Наистина ли искате тази професия?</w:t>
      </w:r>
      <w:r w:rsidR="00217DDF" w:rsidRPr="000F3722">
        <w:rPr>
          <w:b/>
          <w:i/>
          <w:lang w:val="bg-BG"/>
        </w:rPr>
        <w:t xml:space="preserve"> (3 т.)</w:t>
      </w:r>
    </w:p>
    <w:p w:rsidR="0022447C" w:rsidRPr="0022447C" w:rsidRDefault="0022447C" w:rsidP="0022447C">
      <w:pPr>
        <w:rPr>
          <w:lang w:val="bg-BG"/>
        </w:rPr>
      </w:pPr>
      <w:r w:rsidRPr="0022447C">
        <w:rPr>
          <w:lang w:val="bg-BG"/>
        </w:rPr>
        <w:t>Книги освен въведение в програмирането със C# чета и книгата за алгоритми Algorithms на Robert Sedgewick и Kevin Wayne, въпреки че са на джава алгоритмите са важна част за да стане един човек кадърен софтуерен инженер, книгата Алгоритми=Програмиране++ с автор Преслав Наков също чета единственото лошо нещо е че е написана на С. Много хора ще напишат на въпроса четете ли статии и сайтове и блогове за програмиране блога на Светлин Наков, блога на господин Наков следи софтуерни събития, пише за новия софтуер, и за софтуерни семинара в академията на Телерик и извън нея, което би помогнало до голяма степен на младите разработчици на софтуер, ето и други блогове които следя и мисля че са полезни за един млад софтуерен разработчик:</w:t>
      </w:r>
    </w:p>
    <w:p w:rsidR="0022447C" w:rsidRPr="0022447C" w:rsidRDefault="0022447C" w:rsidP="0022447C">
      <w:pPr>
        <w:rPr>
          <w:lang w:val="bg-BG"/>
        </w:rPr>
      </w:pPr>
      <w:hyperlink r:id="rId9" w:history="1">
        <w:r w:rsidRPr="0022447C">
          <w:rPr>
            <w:rStyle w:val="Hyperlink"/>
            <w:lang w:val="bg-BG"/>
          </w:rPr>
          <w:t>http://www.smashingmagazine.com/</w:t>
        </w:r>
      </w:hyperlink>
      <w:r w:rsidRPr="0022447C">
        <w:rPr>
          <w:lang w:val="bg-BG"/>
        </w:rPr>
        <w:t xml:space="preserve"> - много полезен сайт за front-end разработчици (HTML,javascript,CSS), има много статии за новите технологии.</w:t>
      </w:r>
    </w:p>
    <w:p w:rsidR="0022447C" w:rsidRPr="0022447C" w:rsidRDefault="0022447C" w:rsidP="0022447C">
      <w:pPr>
        <w:rPr>
          <w:lang w:val="bg-BG"/>
        </w:rPr>
      </w:pPr>
      <w:hyperlink r:id="rId10" w:history="1">
        <w:r w:rsidRPr="0022447C">
          <w:rPr>
            <w:rStyle w:val="Hyperlink"/>
            <w:lang w:val="bg-BG"/>
          </w:rPr>
          <w:t>http://www.codinghorror.com/blog/</w:t>
        </w:r>
      </w:hyperlink>
      <w:r w:rsidRPr="0022447C">
        <w:rPr>
          <w:lang w:val="bg-BG"/>
        </w:rPr>
        <w:t xml:space="preserve"> - добър сайт за .NET програмисти</w:t>
      </w:r>
    </w:p>
    <w:p w:rsidR="0022447C" w:rsidRPr="0022447C" w:rsidRDefault="0022447C" w:rsidP="0022447C">
      <w:pPr>
        <w:rPr>
          <w:lang w:val="bg-BG"/>
        </w:rPr>
      </w:pPr>
      <w:hyperlink r:id="rId11" w:history="1">
        <w:r w:rsidRPr="0022447C">
          <w:rPr>
            <w:rStyle w:val="Hyperlink"/>
            <w:lang w:val="bg-BG"/>
          </w:rPr>
          <w:t>http://www.joelonsoftware.com/</w:t>
        </w:r>
      </w:hyperlink>
      <w:r w:rsidRPr="0022447C">
        <w:rPr>
          <w:lang w:val="bg-BG"/>
        </w:rPr>
        <w:t xml:space="preserve"> - още един добър сайт за .NET програмисти</w:t>
      </w:r>
    </w:p>
    <w:p w:rsidR="0022447C" w:rsidRPr="0022447C" w:rsidRDefault="0022447C" w:rsidP="0022447C">
      <w:pPr>
        <w:rPr>
          <w:lang w:val="bg-BG"/>
        </w:rPr>
      </w:pPr>
      <w:hyperlink r:id="rId12" w:history="1">
        <w:r w:rsidRPr="0022447C">
          <w:rPr>
            <w:rStyle w:val="Hyperlink"/>
            <w:lang w:val="bg-BG"/>
          </w:rPr>
          <w:t>http://stackoverflow.com/</w:t>
        </w:r>
      </w:hyperlink>
      <w:r w:rsidRPr="0022447C">
        <w:rPr>
          <w:lang w:val="bg-BG"/>
        </w:rPr>
        <w:t xml:space="preserve"> -  форум в който много се дискутира проблеми с някой програми много примери за програми и т.н</w:t>
      </w:r>
    </w:p>
    <w:p w:rsidR="00AD311E" w:rsidRDefault="00AD311E" w:rsidP="0022447C">
      <w:pPr>
        <w:rPr>
          <w:b/>
          <w:i/>
        </w:rPr>
      </w:pPr>
      <w:r w:rsidRPr="00E73265">
        <w:rPr>
          <w:b/>
          <w:i/>
          <w:lang w:val="bg-BG"/>
        </w:rPr>
        <w:t xml:space="preserve">Ходите ли на някакви </w:t>
      </w:r>
      <w:r w:rsidR="00377855" w:rsidRPr="00E73265">
        <w:rPr>
          <w:b/>
          <w:i/>
          <w:lang w:val="bg-BG"/>
        </w:rPr>
        <w:t xml:space="preserve">технически </w:t>
      </w:r>
      <w:r w:rsidRPr="00E73265">
        <w:rPr>
          <w:b/>
          <w:i/>
          <w:lang w:val="bg-BG"/>
        </w:rPr>
        <w:t>курсове, семинари и обучения по програмиране</w:t>
      </w:r>
      <w:r w:rsidR="00377855" w:rsidRPr="00E73265">
        <w:rPr>
          <w:b/>
          <w:i/>
          <w:lang w:val="bg-BG"/>
        </w:rPr>
        <w:t xml:space="preserve"> или свързани със софтуерното инженерство</w:t>
      </w:r>
      <w:r w:rsidRPr="00E73265">
        <w:rPr>
          <w:b/>
          <w:i/>
          <w:lang w:val="bg-BG"/>
        </w:rPr>
        <w:t>?</w:t>
      </w:r>
      <w:r w:rsidR="00377855" w:rsidRPr="00E73265">
        <w:rPr>
          <w:b/>
          <w:i/>
          <w:lang w:val="bg-BG"/>
        </w:rPr>
        <w:t xml:space="preserve"> Харесват ли ви? Какво очаквате да научите</w:t>
      </w:r>
      <w:r w:rsidR="00C742C2" w:rsidRPr="00E73265">
        <w:rPr>
          <w:b/>
          <w:i/>
          <w:lang w:val="bg-BG"/>
        </w:rPr>
        <w:t xml:space="preserve"> от тях</w:t>
      </w:r>
      <w:r w:rsidR="00377855" w:rsidRPr="00E73265">
        <w:rPr>
          <w:b/>
          <w:i/>
          <w:lang w:val="bg-BG"/>
        </w:rPr>
        <w:t>?</w:t>
      </w:r>
      <w:r w:rsidR="00C742C2" w:rsidRPr="00E73265">
        <w:rPr>
          <w:b/>
          <w:i/>
          <w:lang w:val="bg-BG"/>
        </w:rPr>
        <w:t xml:space="preserve"> Как те ще ви помогнат да станете софтуерни инженери?</w:t>
      </w:r>
      <w:r w:rsidR="00217DDF" w:rsidRPr="00E73265">
        <w:rPr>
          <w:b/>
          <w:i/>
          <w:lang w:val="bg-BG"/>
        </w:rPr>
        <w:t xml:space="preserve"> (2 т.)</w:t>
      </w:r>
    </w:p>
    <w:p w:rsidR="00E73265" w:rsidRPr="00113366" w:rsidRDefault="00C01F49" w:rsidP="003701BB">
      <w:pPr>
        <w:rPr>
          <w:lang w:val="bg-BG"/>
        </w:rPr>
      </w:pPr>
      <w:r w:rsidRPr="00113366">
        <w:rPr>
          <w:lang w:val="bg-BG"/>
        </w:rPr>
        <w:t>Семинари и технически курсове освен на Телерик на нищо друго не ходя, харесват ми защото са свързани със софтуерното инженерство. Очаквам да науча от курсовете основи</w:t>
      </w:r>
      <w:r w:rsidR="009E78E2">
        <w:rPr>
          <w:lang w:val="bg-BG"/>
        </w:rPr>
        <w:t>те</w:t>
      </w:r>
      <w:r w:rsidRPr="00113366">
        <w:rPr>
          <w:lang w:val="bg-BG"/>
        </w:rPr>
        <w:t xml:space="preserve"> за да стана добър софтуерен разработчик, а оттам с м</w:t>
      </w:r>
      <w:r w:rsidR="009E78E2">
        <w:rPr>
          <w:lang w:val="bg-BG"/>
        </w:rPr>
        <w:t>ного практика и работа в екип ще</w:t>
      </w:r>
      <w:r w:rsidRPr="00113366">
        <w:rPr>
          <w:lang w:val="bg-BG"/>
        </w:rPr>
        <w:t xml:space="preserve"> стана добър програмист.</w:t>
      </w:r>
      <w:r w:rsidR="00607B2A" w:rsidRPr="00113366">
        <w:rPr>
          <w:lang w:val="bg-BG"/>
        </w:rPr>
        <w:t xml:space="preserve"> </w:t>
      </w:r>
    </w:p>
    <w:p w:rsidR="00E73265" w:rsidRDefault="00E73265" w:rsidP="003701BB">
      <w:pPr>
        <w:rPr>
          <w:b/>
          <w:i/>
        </w:rPr>
      </w:pPr>
    </w:p>
    <w:p w:rsidR="00E73265" w:rsidRDefault="00E73265" w:rsidP="003701BB">
      <w:pPr>
        <w:rPr>
          <w:b/>
          <w:i/>
        </w:rPr>
      </w:pPr>
    </w:p>
    <w:p w:rsidR="00E73265" w:rsidRPr="00E73265" w:rsidRDefault="00E73265" w:rsidP="003701BB">
      <w:pPr>
        <w:rPr>
          <w:b/>
          <w:i/>
        </w:rPr>
      </w:pPr>
    </w:p>
    <w:p w:rsidR="00C742C2" w:rsidRDefault="00C742C2" w:rsidP="003701BB">
      <w:pPr>
        <w:rPr>
          <w:b/>
          <w:i/>
          <w:lang w:val="bg-BG"/>
        </w:rPr>
      </w:pPr>
      <w:r w:rsidRPr="00E73265">
        <w:rPr>
          <w:b/>
          <w:i/>
          <w:lang w:val="bg-BG"/>
        </w:rPr>
        <w:t>Какви други стъпки ще предприемете, за да овладеете професията "софтуерен инженер"?</w:t>
      </w:r>
      <w:r w:rsidR="003D499D" w:rsidRPr="00E73265">
        <w:rPr>
          <w:b/>
          <w:i/>
          <w:lang w:val="bg-BG"/>
        </w:rPr>
        <w:t xml:space="preserve"> Осъзнавате ли, че инициативата е при вас и от вас зависи дали ще станете софтуерен инженер? Ще вложите ли цялото си време и енергия за да успеете?</w:t>
      </w:r>
      <w:r w:rsidR="00217DDF" w:rsidRPr="00E73265">
        <w:rPr>
          <w:b/>
          <w:i/>
          <w:lang w:val="bg-BG"/>
        </w:rPr>
        <w:t xml:space="preserve"> (3 т.)</w:t>
      </w:r>
    </w:p>
    <w:p w:rsidR="0022447C" w:rsidRPr="0022447C" w:rsidRDefault="0022447C" w:rsidP="00B925D3">
      <w:pPr>
        <w:pStyle w:val="Heading2"/>
        <w:rPr>
          <w:b w:val="0"/>
          <w:sz w:val="24"/>
          <w:szCs w:val="24"/>
          <w:lang w:val="bg-BG"/>
        </w:rPr>
      </w:pPr>
      <w:r w:rsidRPr="0022447C">
        <w:rPr>
          <w:b w:val="0"/>
          <w:sz w:val="24"/>
          <w:szCs w:val="24"/>
          <w:lang w:val="bg-BG"/>
        </w:rPr>
        <w:t>Трябва много години за да станеш добър в нещо няма професия в която за 1 година ставаш гуру в професията си, осъзнавам че всичко зависи от мен да стана софтуерен разработчик, колкото внимание отделя за упражнения за проекти за работа в екип, за учене на технологии толкова по добре за мен, няма как да стана добър ако само чете без да програмирам с много труд може да постигна нещо със седене и мързелуване и чакане на някой да помогне без никакво усилие от моя страна, просто няма да стане и развитие няма да имам и да стана добър в каквото и да е било, има много мъдрости една добра в този случай е учи се от най добрите за да станеш като тях. А добрите в тази професия са се трудили много за да стигнат до това ниво.</w:t>
      </w:r>
    </w:p>
    <w:p w:rsidR="003701BB" w:rsidRDefault="003701BB" w:rsidP="00B925D3">
      <w:pPr>
        <w:pStyle w:val="Heading2"/>
        <w:rPr>
          <w:lang w:val="bg-BG"/>
        </w:rPr>
      </w:pPr>
      <w:r>
        <w:rPr>
          <w:lang w:val="bg-BG"/>
        </w:rPr>
        <w:t>Моето професионално развитие</w:t>
      </w:r>
    </w:p>
    <w:p w:rsidR="006B48C0" w:rsidRDefault="006B48C0" w:rsidP="006B48C0">
      <w:pPr>
        <w:rPr>
          <w:b/>
          <w:i/>
          <w:lang w:val="bg-BG"/>
        </w:rPr>
      </w:pPr>
      <w:r w:rsidRPr="002E2C1A">
        <w:rPr>
          <w:b/>
          <w:i/>
          <w:lang w:val="bg-BG"/>
        </w:rPr>
        <w:t>Какво ви мотивира да се захванете с компютърни технологии, програмиране и разработка на софтуер, езици за програмиране и софтуерни технологии?</w:t>
      </w:r>
      <w:r w:rsidR="003D499D" w:rsidRPr="002E2C1A">
        <w:rPr>
          <w:b/>
          <w:i/>
          <w:lang w:val="bg-BG"/>
        </w:rPr>
        <w:t xml:space="preserve"> Наистина ли имате силна мотивация или про</w:t>
      </w:r>
      <w:r w:rsidR="002E2C1A" w:rsidRPr="002E2C1A">
        <w:rPr>
          <w:b/>
          <w:i/>
          <w:lang w:val="bg-BG"/>
        </w:rPr>
        <w:t>сто се записахте на курс, п</w:t>
      </w:r>
      <w:r w:rsidR="003D499D" w:rsidRPr="002E2C1A">
        <w:rPr>
          <w:b/>
          <w:i/>
          <w:lang w:val="bg-BG"/>
        </w:rPr>
        <w:t>онеже е безплатен?</w:t>
      </w:r>
      <w:r w:rsidR="00217DDF" w:rsidRPr="002E2C1A">
        <w:rPr>
          <w:b/>
          <w:i/>
          <w:lang w:val="bg-BG"/>
        </w:rPr>
        <w:t xml:space="preserve"> (3 т.)</w:t>
      </w:r>
    </w:p>
    <w:p w:rsidR="0022447C" w:rsidRPr="0022447C" w:rsidRDefault="0022447C" w:rsidP="003701BB">
      <w:pPr>
        <w:rPr>
          <w:lang w:val="bg-BG"/>
        </w:rPr>
      </w:pPr>
      <w:r w:rsidRPr="0022447C">
        <w:rPr>
          <w:lang w:val="bg-BG"/>
        </w:rPr>
        <w:t>Мотивацията да се занимавам със компютърни технологии идва от това, че мога да се сблъсквам със различни проблеми, винаги различни винаги интересни никога от едно и също естество, разбира се интересно е и да изучиш потребителите които ще работят с твоята програма с какво няма да се справиш как ще им е по лесно, как да направиш така, че да не допуснат грешка в избора и какво ще стане ако избора им е грешен. Курса е безплатен , да но се записах на този курс защото имах желание да стана софтуерен инженер, развитието ми като такъв беше ограничено, от така наречения университет в който учим остарели работи и освен да те ограничава не прави нищо в твоя полза, разбира се това е мое мнение, щастлив съм че най накрая се занимавам с програмиране и общувам с колеги който имат желание да се развиват в тази сфера, благодаря на трейнърите както и на целия екип на академията на Телерик, че отделя толкова много време за обучението на млади специалисти.</w:t>
      </w:r>
    </w:p>
    <w:p w:rsidR="006B48C0" w:rsidRDefault="003701BB" w:rsidP="003701BB">
      <w:pPr>
        <w:rPr>
          <w:b/>
          <w:i/>
          <w:lang w:val="bg-BG"/>
        </w:rPr>
      </w:pPr>
      <w:r w:rsidRPr="002E2C1A">
        <w:rPr>
          <w:b/>
          <w:i/>
          <w:lang w:val="bg-BG"/>
        </w:rPr>
        <w:t>Обяснете защо избрахте да ст</w:t>
      </w:r>
      <w:r w:rsidR="00C742C2" w:rsidRPr="002E2C1A">
        <w:rPr>
          <w:b/>
          <w:i/>
          <w:lang w:val="bg-BG"/>
        </w:rPr>
        <w:t>а</w:t>
      </w:r>
      <w:r w:rsidRPr="002E2C1A">
        <w:rPr>
          <w:b/>
          <w:i/>
          <w:lang w:val="bg-BG"/>
        </w:rPr>
        <w:t>нете софтуерен инженер.</w:t>
      </w:r>
      <w:r w:rsidR="00377855" w:rsidRPr="002E2C1A">
        <w:rPr>
          <w:b/>
          <w:i/>
          <w:lang w:val="bg-BG"/>
        </w:rPr>
        <w:t xml:space="preserve"> За вас ли е тази професия</w:t>
      </w:r>
      <w:r w:rsidR="006B48C0" w:rsidRPr="002E2C1A">
        <w:rPr>
          <w:b/>
          <w:i/>
          <w:lang w:val="bg-BG"/>
        </w:rPr>
        <w:t xml:space="preserve"> наистина</w:t>
      </w:r>
      <w:r w:rsidR="00377855" w:rsidRPr="002E2C1A">
        <w:rPr>
          <w:b/>
          <w:i/>
          <w:lang w:val="bg-BG"/>
        </w:rPr>
        <w:t>? Обосновете се?</w:t>
      </w:r>
      <w:r w:rsidR="00217DDF" w:rsidRPr="002E2C1A">
        <w:rPr>
          <w:b/>
          <w:i/>
          <w:lang w:val="bg-BG"/>
        </w:rPr>
        <w:t xml:space="preserve"> (2 т.)</w:t>
      </w:r>
    </w:p>
    <w:p w:rsidR="00D947B5" w:rsidRPr="00D947B5" w:rsidRDefault="0022447C" w:rsidP="003701BB">
      <w:pPr>
        <w:rPr>
          <w:lang w:val="bg-BG"/>
        </w:rPr>
      </w:pPr>
      <w:r w:rsidRPr="0022447C">
        <w:rPr>
          <w:lang w:val="bg-BG"/>
        </w:rPr>
        <w:t xml:space="preserve">Избрах да стана софтуерен инженер , защото тази професия е едно от малкото в които трябва да използваш своя ум, за разлика от повечето професии, механична работа в програмирането няма, тук работят логиката, находчивостта. Друго нещо което ме мотива и заради него искам да стана софтуерен инженер е, че рядко в професията се срещаш с нещо ново (изникват новости в професията ти трябва да ги научиш), да вземем например професията шофьор, за тази професия трябва опит да, но след като станеш опитен развитие няма, скоростите няма да избягат и да се променят, волана няма да се замени, в софтуерното инженерство не е така, наблюденията ми са, че постоянно се учи (и то не само програмиране, зависи с какъв проект си се сблъскал), може това което учиш да не е програмиране може да е свързано с проекта с който се занимаваш примерно, биология, двигатели с вътрешно горене, самолети, важното на софтуерния разработчик е да вникне в проекта да започне да мисли как би се харесал сайта (продукта по който работи), на потребителя (клиента). Това ме мотивира да стана софтуерен разработчик, един софтуерен </w:t>
      </w:r>
      <w:r w:rsidR="003642AA">
        <w:rPr>
          <w:lang w:val="bg-BG"/>
        </w:rPr>
        <w:lastRenderedPageBreak/>
        <w:t>разработчик не трябва да разбира само от програмиране а от още редица други неща, харесва ми това, че постоянно се обогатяваш със знания, работиш усърдно и примерно правиш доволен своя клиент.</w:t>
      </w:r>
    </w:p>
    <w:p w:rsidR="00377855" w:rsidRDefault="00C742C2" w:rsidP="003701BB">
      <w:pPr>
        <w:rPr>
          <w:b/>
          <w:i/>
          <w:lang w:val="bg-BG"/>
        </w:rPr>
      </w:pPr>
      <w:r w:rsidRPr="002E2C1A">
        <w:rPr>
          <w:b/>
          <w:i/>
          <w:lang w:val="bg-BG"/>
        </w:rPr>
        <w:t>Наистина ли сте запален по програмирането</w:t>
      </w:r>
      <w:r w:rsidR="00300085" w:rsidRPr="002E2C1A">
        <w:rPr>
          <w:b/>
          <w:i/>
          <w:lang w:val="bg-BG"/>
        </w:rPr>
        <w:t xml:space="preserve"> и технологиите</w:t>
      </w:r>
      <w:r w:rsidRPr="002E2C1A">
        <w:rPr>
          <w:b/>
          <w:i/>
          <w:lang w:val="bg-BG"/>
        </w:rPr>
        <w:t>? Наистина ли искате да се занимавате с разработка, тестване и поддръжка на софтуерни системи и продукти?</w:t>
      </w:r>
      <w:r w:rsidR="003D499D" w:rsidRPr="002E2C1A">
        <w:rPr>
          <w:b/>
          <w:i/>
          <w:lang w:val="bg-BG"/>
        </w:rPr>
        <w:t xml:space="preserve"> Какви действия направихте, които потвърждават вашите интереси към професията софтуерен инженер?</w:t>
      </w:r>
      <w:r w:rsidR="00217DDF" w:rsidRPr="002E2C1A">
        <w:rPr>
          <w:b/>
          <w:i/>
          <w:lang w:val="bg-BG"/>
        </w:rPr>
        <w:t xml:space="preserve"> (3 т.)</w:t>
      </w:r>
    </w:p>
    <w:p w:rsidR="003642AA" w:rsidRPr="006B375B" w:rsidRDefault="0022447C" w:rsidP="003701BB">
      <w:pPr>
        <w:rPr>
          <w:lang w:val="bg-BG"/>
        </w:rPr>
      </w:pPr>
      <w:r w:rsidRPr="0022447C">
        <w:rPr>
          <w:lang w:val="bg-BG"/>
        </w:rPr>
        <w:t>Първоначално когато се заех със програмирането и софтуерните технологии, мислех, че се научава един език една платформа , но съм се лъгал (примерно на няколко години излиза по нова версия на езика C#, за сега последната е 5.0), оказа се че в програмирането колкото и да си чел никога не може да знаеш всичко около този свят (светът на програмирането). Не казвам, че се запалих от първия път по програмирането защото първия път когато се сблъсках с него беше в училище  (там програмирахме на езика C), за щастие преподавателя беше работил няколко години преди това във фирма и по негови лични причини преподаваше като учител по информатика а не като програмист. Успя да ни предаде някаква основа за програмиране, разбира се пак казвам от първия път не успя да ме запали по програмирането (може би защото задачите бяха лесни, защото никои от моя клас не обръщаше внимание на предмета въпреки, че беше основен за нашата паралелка), след няколко месеца нещата се усложниха, оказа се че от моя клас само два човека разбираме (средно от това което е преподал преподавателя) от програмиране. Ето след това време дойде моята запаленост по програмирането, преподавателят реши да ни води на олимпиада по програмиране, започна подготовка с момчето което също разбираше нещичко от преподадения материал в училище, отидохме на олимпиадата повече участници отколкото знаехме и изкарахме само тези които знаем (общинския кръг разбира се). Не знам какво стана на областния кръг задачите не бяха кои знае колко тежки, но не го минахме двамата с моя съученик (преподавателя обвиняваше училището за подготовката както и използвания компилатор които няма всички библиотеки на C, но за сметка на това е безплатен), не след дълго време напусна преподавателя, и отиде да работи във фирма. Така се запалих по програмирането стана ми интересно (преподавателя ни обясни много добре основите на езика C, как може да управляваме с микроконтролер даден обект, с какво се е занимавал в предишната фирма в която е работил). Оттук нататък предприех един грешен подход, реших да се занимавам с управление, да програмирам микроконтролери , и т.н. разрових се из интернет и видях че управлението се нарича автоматизация накратко, и се изучава в Техническия – университет. Попаднах в много голяма заблуда, че ще мога да се занимавам с програмиране на C, управление на микроконтролери, първи и втори семестър изучавахме C, да но нивото на преподаване беше много по зле от това в училището, колегите мислеха, че разбирам много и ме карах да има помагам с курсови и задачите на C (с каквото мога). Това беше в целия университет единственото което се доближава малко до онова което е преподавал моя учител, сега разбирам, че фирмата в която е работел би дала много повече знания и много повече практика отколкото тези години в университета, не обвинявам че университета не ме научи, обвинявам го, че програмата му занимава студентите с неща които са стари и не се използват никъде в практиката.</w:t>
      </w:r>
    </w:p>
    <w:p w:rsidR="003C6691" w:rsidRPr="003C6691" w:rsidRDefault="003C6691" w:rsidP="003701BB">
      <w:pPr>
        <w:rPr>
          <w:i/>
          <w:lang w:val="bg-BG"/>
        </w:rPr>
      </w:pPr>
    </w:p>
    <w:p w:rsidR="00805322" w:rsidRDefault="00805322" w:rsidP="00805322">
      <w:pPr>
        <w:rPr>
          <w:b/>
          <w:i/>
          <w:lang w:val="bg-BG"/>
        </w:rPr>
      </w:pPr>
      <w:r w:rsidRPr="003C6691">
        <w:rPr>
          <w:b/>
          <w:i/>
          <w:lang w:val="bg-BG"/>
        </w:rPr>
        <w:t>Защо е важно за вас да станете софтуерен инженер? Така ли е наистина?</w:t>
      </w:r>
      <w:r w:rsidR="00217DDF" w:rsidRPr="003C6691">
        <w:rPr>
          <w:b/>
          <w:i/>
          <w:lang w:val="bg-BG"/>
        </w:rPr>
        <w:t xml:space="preserve"> (2 т.)</w:t>
      </w:r>
    </w:p>
    <w:p w:rsidR="00BD4EE1" w:rsidRPr="00BD4EE1" w:rsidRDefault="003A0348" w:rsidP="00805322">
      <w:pPr>
        <w:rPr>
          <w:b/>
          <w:i/>
        </w:rPr>
      </w:pPr>
      <w:r>
        <w:rPr>
          <w:lang w:val="bg-BG"/>
        </w:rPr>
        <w:t xml:space="preserve">За мен е важно да стана софтуерен инженер, защото в тази професия има много хора които работят по един проект (в повечето случай проектите са интересни, поне така твърдят мои познати </w:t>
      </w:r>
      <w:r w:rsidR="000A707C" w:rsidRPr="000A707C">
        <w:rPr>
          <w:lang w:val="bg-BG"/>
        </w:rPr>
        <w:lastRenderedPageBreak/>
        <w:t>програмисти), помагат си и накрая създават нещо което са градили няколко стотин или хиляди часа и могат да се се радват на него, след което го подържат. Малко са хората в България които работят над проекти, и създават нещо софтуерния инженер е един от тях, той създава проекти в неговата сфера, заедно със своите колеги и технологиите които използват за дадения проект. Важно ли е да стана софтуерен инженер за мен, ще покаже колко ще усвоя, какво ще усвоя, колко време ще отделя на усвоеното, накратко ако няма любов и желание в нещо, то няма смисъл да се прави, така човека ще загуби само своето време. Всеки човек решава сам за себе си какво да прави, как да се разпорежда със своето време и живот, може би най – трудния избор е това да разбере с какво иска да се занимава така, че един ден да е доволен от преживяното, и да е доволен от своята професия и от това което е направил.</w:t>
      </w:r>
    </w:p>
    <w:p w:rsidR="00370502" w:rsidRDefault="00805322" w:rsidP="00805322">
      <w:pPr>
        <w:rPr>
          <w:b/>
          <w:i/>
          <w:lang w:val="bg-BG"/>
        </w:rPr>
      </w:pPr>
      <w:r w:rsidRPr="003C6691">
        <w:rPr>
          <w:b/>
          <w:i/>
          <w:lang w:val="bg-BG"/>
        </w:rPr>
        <w:t>Какво ще вложите от себе си, за усвоите професията софтуерен инженер?</w:t>
      </w:r>
      <w:r w:rsidR="00217DDF" w:rsidRPr="003C6691">
        <w:rPr>
          <w:b/>
          <w:i/>
          <w:lang w:val="bg-BG"/>
        </w:rPr>
        <w:t xml:space="preserve"> (3 т.)</w:t>
      </w:r>
    </w:p>
    <w:p w:rsidR="005D07A2" w:rsidRPr="005D07A2" w:rsidRDefault="000A707C" w:rsidP="00805322">
      <w:pPr>
        <w:rPr>
          <w:lang w:val="bg-BG"/>
        </w:rPr>
      </w:pPr>
      <w:r w:rsidRPr="000A707C">
        <w:rPr>
          <w:lang w:val="bg-BG"/>
        </w:rPr>
        <w:t>Може би не вложих достатъчно първи семестър, може би трябва да вложа още от себе си за тази професия, не защото ще си намеря работа, и не защото искам да си купя скъпа кола или скъп часовник, а защото трябва да отделя време за това което наистина ми харесва да правя, трябва да вложа повече време за себе си, не защото е необходимо и се налага а защото започна да ми харесва все повече и повече какво научавам, как се развива академията, и какво ще учиме занапред. Оказва се , че нещата които ще учим са в много интересни за мен и трябва да направя всичко възможно за да продължа напред (и да подхраня моя глад за знания). Какво ще стане ако не продължа напред? Давам си отговор на този въпрос така, ще съжалявам много, не знам дали ще имам вече време за академията дори и онлайн, човешкото ежедневие е тежко и винаги поднася изненади не знам какво ще бъде примерно следващата година в Академията на Телерик, ако прекъсна, знам само че ще се постарая да я завърша тази година. Кое е по важно университет или академия? На този въпрос всеки би отговорил различно, един би казал, че не може без образование друг, че академията е най важна, трети би казал изкарай и двете, всеки има момент на трудност и в двете (работа и в Академията, и в университета), изхода е един подреждане на времето и вършене на работата на време, (ако има желание има и начин), но не съм отговорил на въпроса ако наистина стане така, че би трябвало да избирам между четири години университет и Академията та Телерик преспокойно бих избрал академията, защото там преподавателите са хора които работят от много години това което преподават, и отделят от своето време колкото и изморени да са за образовани, аз се възхищавам на такива хора, и това е една от многото причини заради които бих предпочел Академията пред университета.</w:t>
      </w:r>
    </w:p>
    <w:p w:rsidR="005519C5" w:rsidRDefault="00805322" w:rsidP="00805322">
      <w:pPr>
        <w:rPr>
          <w:b/>
          <w:i/>
          <w:lang w:val="bg-BG"/>
        </w:rPr>
      </w:pPr>
      <w:r w:rsidRPr="006F5EEA">
        <w:rPr>
          <w:b/>
          <w:i/>
          <w:lang w:val="bg-BG"/>
        </w:rPr>
        <w:t xml:space="preserve">Готови ли сте да </w:t>
      </w:r>
      <w:r w:rsidR="00B925D3" w:rsidRPr="006F5EEA">
        <w:rPr>
          <w:b/>
          <w:i/>
          <w:lang w:val="bg-BG"/>
        </w:rPr>
        <w:t>направ</w:t>
      </w:r>
      <w:r w:rsidRPr="006F5EEA">
        <w:rPr>
          <w:b/>
          <w:i/>
          <w:lang w:val="bg-BG"/>
        </w:rPr>
        <w:t>ите</w:t>
      </w:r>
      <w:r w:rsidR="00B925D3" w:rsidRPr="006F5EEA">
        <w:rPr>
          <w:b/>
          <w:i/>
          <w:lang w:val="bg-BG"/>
        </w:rPr>
        <w:t xml:space="preserve"> професионалното </w:t>
      </w:r>
      <w:r w:rsidRPr="006F5EEA">
        <w:rPr>
          <w:b/>
          <w:i/>
          <w:lang w:val="bg-BG"/>
        </w:rPr>
        <w:t>с</w:t>
      </w:r>
      <w:r w:rsidR="00B925D3" w:rsidRPr="006F5EEA">
        <w:rPr>
          <w:b/>
          <w:i/>
          <w:lang w:val="bg-BG"/>
        </w:rPr>
        <w:t xml:space="preserve">и развитие приоритет #1 в живота </w:t>
      </w:r>
      <w:r w:rsidRPr="006F5EEA">
        <w:rPr>
          <w:b/>
          <w:i/>
          <w:lang w:val="bg-BG"/>
        </w:rPr>
        <w:t>с</w:t>
      </w:r>
      <w:r w:rsidR="00B925D3" w:rsidRPr="006F5EEA">
        <w:rPr>
          <w:b/>
          <w:i/>
          <w:lang w:val="bg-BG"/>
        </w:rPr>
        <w:t>и</w:t>
      </w:r>
      <w:r w:rsidRPr="006F5EEA">
        <w:rPr>
          <w:b/>
          <w:i/>
          <w:lang w:val="bg-BG"/>
        </w:rPr>
        <w:t xml:space="preserve"> (за няколко месеца докато трае обучението ви)</w:t>
      </w:r>
      <w:r w:rsidR="00B925D3" w:rsidRPr="006F5EEA">
        <w:rPr>
          <w:b/>
          <w:i/>
          <w:lang w:val="bg-BG"/>
        </w:rPr>
        <w:t>?</w:t>
      </w:r>
      <w:r w:rsidR="0017224E" w:rsidRPr="006F5EEA">
        <w:rPr>
          <w:b/>
          <w:i/>
          <w:lang w:val="bg-BG"/>
        </w:rPr>
        <w:t xml:space="preserve"> Защо е важно да поставите професионалното си развитие на първо място в живота си?</w:t>
      </w:r>
      <w:r w:rsidR="00217DDF" w:rsidRPr="006F5EEA">
        <w:rPr>
          <w:b/>
          <w:i/>
          <w:lang w:val="bg-BG"/>
        </w:rPr>
        <w:t xml:space="preserve"> (4 т.)</w:t>
      </w:r>
    </w:p>
    <w:p w:rsidR="000A707C" w:rsidRPr="000A707C" w:rsidRDefault="000A707C" w:rsidP="00805322">
      <w:pPr>
        <w:rPr>
          <w:lang w:val="bg-BG"/>
        </w:rPr>
      </w:pPr>
      <w:r w:rsidRPr="000A707C">
        <w:rPr>
          <w:lang w:val="bg-BG"/>
        </w:rPr>
        <w:t>Може би сам си отговорих на въпроса дали съм готов да направя своето професионално развитие номер едно като приоритет в живота ми, ако аз прекъсна Академията и не се занимава с нея то ще бъда егоист спрямо себе си, защото това което изучаваме представлява интерес за мен. В академията се запознах с много студенти и работещи, за съжаление не всички споделят моето мнение, но всеки трябва да има мнение по въпроса все пак живеем в такива времена. За моето професионално развитие свързано със софтуерното инженерство съм готов да отделя много повече от няколко месеца, готов съм да отделя години, за да стана добър в това което съм се захванал, осъзнавам че трябва да дам всичко от себе си за да стане това, няма да стана добър в тази професия, с приказки а с много практика помощ от колеги и най вече желание.</w:t>
      </w:r>
    </w:p>
    <w:p w:rsidR="0017224E" w:rsidRDefault="0017224E" w:rsidP="00805322">
      <w:pPr>
        <w:rPr>
          <w:b/>
          <w:i/>
          <w:lang w:val="bg-BG"/>
        </w:rPr>
      </w:pPr>
      <w:r w:rsidRPr="006D044F">
        <w:rPr>
          <w:b/>
          <w:i/>
          <w:lang w:val="bg-BG"/>
        </w:rPr>
        <w:lastRenderedPageBreak/>
        <w:t xml:space="preserve">Защо е важно да </w:t>
      </w:r>
      <w:r w:rsidR="00370502" w:rsidRPr="006D044F">
        <w:rPr>
          <w:b/>
          <w:i/>
          <w:lang w:val="bg-BG"/>
        </w:rPr>
        <w:t xml:space="preserve">посветите </w:t>
      </w:r>
      <w:r w:rsidRPr="006D044F">
        <w:rPr>
          <w:b/>
          <w:i/>
          <w:lang w:val="bg-BG"/>
        </w:rPr>
        <w:t>почти цялото си време на програмирането</w:t>
      </w:r>
      <w:r w:rsidR="00300085" w:rsidRPr="006D044F">
        <w:rPr>
          <w:b/>
          <w:i/>
          <w:lang w:val="bg-BG"/>
        </w:rPr>
        <w:t>, технологиите</w:t>
      </w:r>
      <w:r w:rsidRPr="006D044F">
        <w:rPr>
          <w:b/>
          <w:i/>
          <w:lang w:val="bg-BG"/>
        </w:rPr>
        <w:t xml:space="preserve"> и разработката на софтуер, за да станете кадърен софтуерен инженер?</w:t>
      </w:r>
      <w:r w:rsidR="00370502" w:rsidRPr="006D044F">
        <w:rPr>
          <w:b/>
          <w:i/>
          <w:lang w:val="bg-BG"/>
        </w:rPr>
        <w:t xml:space="preserve"> Наистина ли искате да станете кадърен софтуерен инженер?</w:t>
      </w:r>
      <w:r w:rsidR="00217DDF" w:rsidRPr="006D044F">
        <w:rPr>
          <w:b/>
          <w:i/>
          <w:lang w:val="bg-BG"/>
        </w:rPr>
        <w:t xml:space="preserve"> (4 т.)</w:t>
      </w:r>
    </w:p>
    <w:p w:rsidR="000A707C" w:rsidRDefault="000A707C" w:rsidP="00805322">
      <w:pPr>
        <w:rPr>
          <w:lang w:val="bg-BG"/>
        </w:rPr>
      </w:pPr>
      <w:r w:rsidRPr="000A707C">
        <w:rPr>
          <w:lang w:val="bg-BG"/>
        </w:rPr>
        <w:t>За мен е важно да посветя цялото си време на програмирането, за да стана кадърен софтуерен инженер, ако настина искам да се занимавам с нещо и да стана добър в него то трябва да отделя много време за усъвършенстването ми в тази професия, не очаквам да стана добър само със знанията дадени ми само от академията трябва да чета повече, да се упражнявам повече, ако намеря колеги с които да работим да пишем код заедно, още по – добре, един може да е добър в писането на код, друг в оформлението на уеб сайтове, и т.н. така може всеки от всеки да научи по нещо и нещата да вървят в пъти по бързо и гладко отколкото сам. Имам голямо желание да намеря хора с които да пишем заедно код и да си помагаме , не че не го правим сега, но сега пишем по скайп, във форума за да помогнем на някой, според мен много по добре е да се съберем на живо и да обсъждаме задачите, надявам се втори семестър да има хора във втората лаборатория на Телерик и там заедно да пишем и обсъждаме домашни технологии задачи и т.н. вярно е че не всеки има времето и възможността да отделя максимално време на академията но искрено се надявам, че ще намеря тези хора, за мен няма човек които да не може и да е глупав всъщност за мен глупави хора няма има мързеливи, няма значение човека колко не знае и не може, аз ще му помогна ще отделя своето време за да помогна на даден колега с трудност, и се надявам ако имам и аз трудност някога да бутне едно рамо.</w:t>
      </w:r>
    </w:p>
    <w:p w:rsidR="00805322" w:rsidRDefault="00805322" w:rsidP="00805322">
      <w:pPr>
        <w:rPr>
          <w:b/>
          <w:i/>
          <w:lang w:val="bg-BG"/>
        </w:rPr>
      </w:pPr>
      <w:r w:rsidRPr="006D044F">
        <w:rPr>
          <w:b/>
          <w:i/>
          <w:lang w:val="bg-BG"/>
        </w:rPr>
        <w:t xml:space="preserve">Ще отделяте ли достатъчно време за своето обучение и развитие като софтуерен инженер? Можете ли да заделите по 4-8 часа на ден средно в продължение на почти 1 година? Как </w:t>
      </w:r>
      <w:r w:rsidR="00C25514" w:rsidRPr="006D044F">
        <w:rPr>
          <w:b/>
          <w:i/>
          <w:lang w:val="bg-BG"/>
        </w:rPr>
        <w:t xml:space="preserve">точно </w:t>
      </w:r>
      <w:r w:rsidRPr="006D044F">
        <w:rPr>
          <w:b/>
          <w:i/>
          <w:lang w:val="bg-BG"/>
        </w:rPr>
        <w:t>ще го направите? Кои от любимите ви занимания или задължения ще ограничите</w:t>
      </w:r>
      <w:r w:rsidR="00C25514" w:rsidRPr="006D044F">
        <w:rPr>
          <w:b/>
          <w:i/>
          <w:lang w:val="bg-BG"/>
        </w:rPr>
        <w:t>, намалите или преустановите</w:t>
      </w:r>
      <w:r w:rsidRPr="006D044F">
        <w:rPr>
          <w:b/>
          <w:i/>
          <w:lang w:val="bg-BG"/>
        </w:rPr>
        <w:t>?</w:t>
      </w:r>
      <w:r w:rsidR="00217DDF" w:rsidRPr="006D044F">
        <w:rPr>
          <w:b/>
          <w:i/>
          <w:lang w:val="bg-BG"/>
        </w:rPr>
        <w:t xml:space="preserve"> (5 т.)</w:t>
      </w:r>
    </w:p>
    <w:p w:rsidR="000A707C" w:rsidRDefault="000A707C" w:rsidP="00805322">
      <w:pPr>
        <w:rPr>
          <w:b/>
          <w:i/>
          <w:lang w:val="bg-BG"/>
        </w:rPr>
      </w:pPr>
      <w:r w:rsidRPr="000A707C">
        <w:rPr>
          <w:lang w:val="bg-BG"/>
        </w:rPr>
        <w:t>Сега когато пиша това есе и чета въпросите мотивацията ми се повдига, на въпроса дали ще отделя достатъчно време бих отговорил така, ще отделя цялото си време за да се развия като софтуерен инженер, ще дам всичко от себе си защото съм мотивиран, и защото искам да разбера докъде може да стигне моята мотивация. От какво се лишавам когато заделям цялото си време на академията и на това да се развивам като софтуерен инженер, преди да постъпя в академията, запълвах времето си с четене на статии основно за AI(изкуствен интелект), развитието на компютрите на хардуерно ниво (какво ще стане когато дойдат новите квантови технологии и заменят старите), така че не се лишавам от много любими занимания и академията става приоритет номер едно, тук може би възниква въпроса дали не съм се занимавал и работил, работил през лятото във различни фирми за съжаление те не са моята старт и не са свързани с програмирането и развитието ми като софтуерен разработчик</w:t>
      </w:r>
      <w:r w:rsidRPr="000A707C">
        <w:rPr>
          <w:b/>
          <w:i/>
          <w:lang w:val="bg-BG"/>
        </w:rPr>
        <w:t xml:space="preserve">. </w:t>
      </w:r>
    </w:p>
    <w:p w:rsidR="00805322" w:rsidRDefault="00C25514" w:rsidP="00805322">
      <w:pPr>
        <w:rPr>
          <w:b/>
          <w:i/>
          <w:lang w:val="bg-BG"/>
        </w:rPr>
      </w:pPr>
      <w:r w:rsidRPr="006D044F">
        <w:rPr>
          <w:b/>
          <w:i/>
          <w:lang w:val="bg-BG"/>
        </w:rPr>
        <w:t>Готови ли сте в продължение на почти година всеки ден да програмирате и да практикувате професията софтуерен инженер?</w:t>
      </w:r>
      <w:r w:rsidR="003D499D" w:rsidRPr="006D044F">
        <w:rPr>
          <w:b/>
          <w:i/>
          <w:lang w:val="bg-BG"/>
        </w:rPr>
        <w:t xml:space="preserve"> Защо е важно </w:t>
      </w:r>
      <w:r w:rsidR="00370502" w:rsidRPr="006D044F">
        <w:rPr>
          <w:b/>
          <w:i/>
          <w:lang w:val="bg-BG"/>
        </w:rPr>
        <w:t xml:space="preserve">да работите усърдно всеки ден </w:t>
      </w:r>
      <w:r w:rsidR="003D499D" w:rsidRPr="006D044F">
        <w:rPr>
          <w:b/>
          <w:i/>
          <w:lang w:val="bg-BG"/>
        </w:rPr>
        <w:t xml:space="preserve">за </w:t>
      </w:r>
      <w:r w:rsidR="00370502" w:rsidRPr="006D044F">
        <w:rPr>
          <w:b/>
          <w:i/>
          <w:lang w:val="bg-BG"/>
        </w:rPr>
        <w:t xml:space="preserve">да </w:t>
      </w:r>
      <w:r w:rsidR="003D499D" w:rsidRPr="006D044F">
        <w:rPr>
          <w:b/>
          <w:i/>
          <w:lang w:val="bg-BG"/>
        </w:rPr>
        <w:t>овлад</w:t>
      </w:r>
      <w:r w:rsidR="00370502" w:rsidRPr="006D044F">
        <w:rPr>
          <w:b/>
          <w:i/>
          <w:lang w:val="bg-BG"/>
        </w:rPr>
        <w:t xml:space="preserve">еете </w:t>
      </w:r>
      <w:r w:rsidR="003D499D" w:rsidRPr="006D044F">
        <w:rPr>
          <w:b/>
          <w:i/>
          <w:lang w:val="bg-BG"/>
        </w:rPr>
        <w:t>професията?</w:t>
      </w:r>
      <w:r w:rsidR="00300085" w:rsidRPr="006D044F">
        <w:rPr>
          <w:b/>
          <w:i/>
          <w:lang w:val="bg-BG"/>
        </w:rPr>
        <w:t xml:space="preserve"> Какво ще направите, ако пропуснете някой ден?</w:t>
      </w:r>
      <w:r w:rsidR="00217DDF" w:rsidRPr="006D044F">
        <w:rPr>
          <w:b/>
          <w:i/>
          <w:lang w:val="bg-BG"/>
        </w:rPr>
        <w:t xml:space="preserve"> (3 т.)</w:t>
      </w:r>
    </w:p>
    <w:p w:rsidR="009A59B0" w:rsidRPr="006D044F" w:rsidRDefault="000A707C" w:rsidP="00805322">
      <w:pPr>
        <w:rPr>
          <w:b/>
          <w:i/>
          <w:lang w:val="bg-BG"/>
        </w:rPr>
      </w:pPr>
      <w:r w:rsidRPr="000A707C">
        <w:rPr>
          <w:lang w:val="bg-BG"/>
        </w:rPr>
        <w:t>Готов съм в продължение на една година да отделя на професията като софтуерен инженер, както споменах по горе готов съм повече време да отделя, ако пропусна някой ден от подготовката ми като софтуерен инженер то ще знам, че трябва да наваксам изпуснатото време, (един ден е много в тази професия, конкретния пример може да не е много адекватен, но) ако изпуснем един ден и не си напишем домашното например, на следващия ден (който като време е същия като предения 24 часа), работата се удвоява</w:t>
      </w:r>
      <w:r w:rsidRPr="000A707C">
        <w:rPr>
          <w:b/>
          <w:i/>
          <w:lang w:val="bg-BG"/>
        </w:rPr>
        <w:t xml:space="preserve"> </w:t>
      </w:r>
      <w:r w:rsidRPr="000A707C">
        <w:rPr>
          <w:lang w:val="bg-BG"/>
        </w:rPr>
        <w:t>трябва да вложим дойно повече усилия, затова нещата трябва да се вършат навреме, въпреки че повечето ми познати го правят винаги накрая.</w:t>
      </w:r>
    </w:p>
    <w:p w:rsidR="00C25514" w:rsidRDefault="00C25514" w:rsidP="00805322">
      <w:pPr>
        <w:rPr>
          <w:b/>
          <w:i/>
          <w:lang w:val="bg-BG"/>
        </w:rPr>
      </w:pPr>
      <w:r w:rsidRPr="006D044F">
        <w:rPr>
          <w:b/>
          <w:i/>
          <w:lang w:val="bg-BG"/>
        </w:rPr>
        <w:lastRenderedPageBreak/>
        <w:t xml:space="preserve">Ако ви дават сложни домашни и проекти, ще </w:t>
      </w:r>
      <w:r w:rsidR="00370502" w:rsidRPr="006D044F">
        <w:rPr>
          <w:b/>
          <w:i/>
          <w:lang w:val="bg-BG"/>
        </w:rPr>
        <w:t>се стараете ли да ги правите</w:t>
      </w:r>
      <w:r w:rsidRPr="006D044F">
        <w:rPr>
          <w:b/>
          <w:i/>
          <w:lang w:val="bg-BG"/>
        </w:rPr>
        <w:t>? Осъзнавате ли колко е важно да практикувате постоянно</w:t>
      </w:r>
      <w:r w:rsidR="00370502" w:rsidRPr="006D044F">
        <w:rPr>
          <w:b/>
          <w:i/>
          <w:lang w:val="bg-BG"/>
        </w:rPr>
        <w:t xml:space="preserve"> и</w:t>
      </w:r>
      <w:r w:rsidRPr="006D044F">
        <w:rPr>
          <w:b/>
          <w:i/>
          <w:lang w:val="bg-BG"/>
        </w:rPr>
        <w:t xml:space="preserve"> всеки ден. Ще работите ли по домашните си задания мотивирано и отговорно, за да успеете да се справите? Осъзнавате ли, че не лекциите и обученията в клас, а времето, което влагате в къщи в упражнения, домашни и проекти, ще ви направи софтуерен инженер?</w:t>
      </w:r>
      <w:r w:rsidR="00370502" w:rsidRPr="006D044F">
        <w:rPr>
          <w:b/>
          <w:i/>
          <w:lang w:val="bg-BG"/>
        </w:rPr>
        <w:t xml:space="preserve"> Ще обещаете ли пред себе си да бъдете старателни, усърдни и сериозни през целия курс на обучение?</w:t>
      </w:r>
      <w:r w:rsidR="00217DDF" w:rsidRPr="006D044F">
        <w:rPr>
          <w:b/>
          <w:i/>
          <w:lang w:val="bg-BG"/>
        </w:rPr>
        <w:t xml:space="preserve"> (5 т.)</w:t>
      </w:r>
    </w:p>
    <w:p w:rsidR="000A707C" w:rsidRPr="000A707C" w:rsidRDefault="000A707C" w:rsidP="00805322">
      <w:pPr>
        <w:rPr>
          <w:lang w:val="bg-BG"/>
        </w:rPr>
      </w:pPr>
      <w:r w:rsidRPr="000A707C">
        <w:rPr>
          <w:lang w:val="bg-BG"/>
        </w:rPr>
        <w:t>Ако ми дават сложни домашни и проекти ще се старая да ги правя, защото, когато един ден застана зад бюрото и ми дадат сложен проект с който не мога да се справя тогава какво? Ще кажа не мога да направя този проект и ще бъда уволнен, важно е да си правим домашните или проектите които ни възлагате и ще ни възложите, за да ни бъде по лесно след това, и да не се чудим сега като не мога да направя този проект какво ще правя, колегата който ви помага може да е зает, още по лошо може да няма такъв колега, така че ако искаме да станем „кадърни“ трябва да се положат усилия знам че без работа няма да стана добър и ще съм просто „разбиращ“ и владеещ някои технологии.</w:t>
      </w:r>
    </w:p>
    <w:p w:rsidR="00C25514" w:rsidRDefault="00370502" w:rsidP="00805322">
      <w:pPr>
        <w:rPr>
          <w:b/>
          <w:i/>
          <w:lang w:val="bg-BG"/>
        </w:rPr>
      </w:pPr>
      <w:r w:rsidRPr="006D044F">
        <w:rPr>
          <w:b/>
          <w:i/>
          <w:lang w:val="bg-BG"/>
        </w:rPr>
        <w:t xml:space="preserve">Знаете ли, че всеки има </w:t>
      </w:r>
      <w:r w:rsidR="00C25514" w:rsidRPr="006D044F">
        <w:rPr>
          <w:b/>
          <w:i/>
          <w:lang w:val="bg-BG"/>
        </w:rPr>
        <w:t>заложби да стане добър софтуерен инженер</w:t>
      </w:r>
      <w:r w:rsidR="00300085" w:rsidRPr="006D044F">
        <w:rPr>
          <w:b/>
          <w:i/>
          <w:lang w:val="bg-BG"/>
        </w:rPr>
        <w:t>?</w:t>
      </w:r>
      <w:r w:rsidR="00C25514" w:rsidRPr="006D044F">
        <w:rPr>
          <w:b/>
          <w:i/>
          <w:lang w:val="bg-BG"/>
        </w:rPr>
        <w:t xml:space="preserve"> Ще вложите ли достатъчно време и усилия, за да успеете? Ще вложите ли ако трябва цялото си време, денем и нощем, събота и неделя, делник и празник, да се упражнявате, да решавате задачи, да правите проекти и домашни</w:t>
      </w:r>
      <w:r w:rsidRPr="006D044F">
        <w:rPr>
          <w:b/>
          <w:i/>
          <w:lang w:val="bg-BG"/>
        </w:rPr>
        <w:t xml:space="preserve"> и </w:t>
      </w:r>
      <w:r w:rsidR="00C25514" w:rsidRPr="006D044F">
        <w:rPr>
          <w:b/>
          <w:i/>
          <w:lang w:val="bg-BG"/>
        </w:rPr>
        <w:t>да се готвите за изпити?</w:t>
      </w:r>
      <w:r w:rsidR="00217DDF" w:rsidRPr="006D044F">
        <w:rPr>
          <w:b/>
          <w:i/>
          <w:lang w:val="bg-BG"/>
        </w:rPr>
        <w:t xml:space="preserve"> (3 т.)</w:t>
      </w:r>
    </w:p>
    <w:p w:rsidR="000A707C" w:rsidRDefault="000A707C" w:rsidP="00805322">
      <w:pPr>
        <w:rPr>
          <w:lang w:val="bg-BG"/>
        </w:rPr>
      </w:pPr>
      <w:r w:rsidRPr="000A707C">
        <w:rPr>
          <w:lang w:val="bg-BG"/>
        </w:rPr>
        <w:t>Както си обещах по горе да дам всичко от себе си за да стана добър софтуерен инженер, и да вложа цялото си време, дори сега когато пиша това есе се мотивирам (чета всеки следващ въпрос и осъзнавам, че без това есе развитието като софтуерен инженер би се забавило с години) за повече знания умения. На въпроса дали ще вложа цялото си време да отговоря пак да, ще отделя цялото си време защото ми харесва тази професия, защото искам да стана софтуерен инженер.</w:t>
      </w:r>
    </w:p>
    <w:p w:rsidR="00C25514" w:rsidRDefault="00AB3910" w:rsidP="00805322">
      <w:pPr>
        <w:rPr>
          <w:b/>
          <w:i/>
          <w:lang w:val="bg-BG"/>
        </w:rPr>
      </w:pPr>
      <w:r w:rsidRPr="006D044F">
        <w:rPr>
          <w:b/>
          <w:i/>
          <w:lang w:val="bg-BG"/>
        </w:rPr>
        <w:t>Знаете ли, че софтуерните инженери трябва постоянно да се развиват и непрестанно да стават по-добри в професията и в работата си</w:t>
      </w:r>
      <w:r w:rsidR="00300085" w:rsidRPr="006D044F">
        <w:rPr>
          <w:b/>
          <w:i/>
          <w:lang w:val="bg-BG"/>
        </w:rPr>
        <w:t>, през целия си живот</w:t>
      </w:r>
      <w:r w:rsidRPr="006D044F">
        <w:rPr>
          <w:b/>
          <w:i/>
          <w:lang w:val="bg-BG"/>
        </w:rPr>
        <w:t xml:space="preserve">? Готови ли сте цял живот да </w:t>
      </w:r>
      <w:r w:rsidR="00300085" w:rsidRPr="006D044F">
        <w:rPr>
          <w:b/>
          <w:i/>
          <w:lang w:val="bg-BG"/>
        </w:rPr>
        <w:t>учите и да се развивате</w:t>
      </w:r>
      <w:r w:rsidRPr="006D044F">
        <w:rPr>
          <w:b/>
          <w:i/>
          <w:lang w:val="bg-BG"/>
        </w:rPr>
        <w:t>?</w:t>
      </w:r>
      <w:r w:rsidR="00370502" w:rsidRPr="006D044F">
        <w:rPr>
          <w:b/>
          <w:i/>
          <w:lang w:val="bg-BG"/>
        </w:rPr>
        <w:t xml:space="preserve"> </w:t>
      </w:r>
      <w:r w:rsidR="00300085" w:rsidRPr="006D044F">
        <w:rPr>
          <w:b/>
          <w:i/>
          <w:lang w:val="bg-BG"/>
        </w:rPr>
        <w:t>От къде</w:t>
      </w:r>
      <w:r w:rsidR="00370502" w:rsidRPr="006D044F">
        <w:rPr>
          <w:b/>
          <w:i/>
          <w:lang w:val="bg-BG"/>
        </w:rPr>
        <w:t xml:space="preserve"> знаете дали </w:t>
      </w:r>
      <w:r w:rsidR="00300085" w:rsidRPr="006D044F">
        <w:rPr>
          <w:b/>
          <w:i/>
          <w:lang w:val="bg-BG"/>
        </w:rPr>
        <w:t xml:space="preserve">наистина </w:t>
      </w:r>
      <w:r w:rsidR="00370502" w:rsidRPr="006D044F">
        <w:rPr>
          <w:b/>
          <w:i/>
          <w:lang w:val="bg-BG"/>
        </w:rPr>
        <w:t>е така или не?</w:t>
      </w:r>
      <w:r w:rsidR="00217DDF" w:rsidRPr="006D044F">
        <w:rPr>
          <w:b/>
          <w:i/>
          <w:lang w:val="bg-BG"/>
        </w:rPr>
        <w:t xml:space="preserve"> (3 т.)</w:t>
      </w:r>
    </w:p>
    <w:p w:rsidR="00A51594" w:rsidRPr="00A51594" w:rsidRDefault="00CB7B53" w:rsidP="00805322">
      <w:pPr>
        <w:rPr>
          <w:lang w:val="bg-BG"/>
        </w:rPr>
      </w:pPr>
      <w:r w:rsidRPr="00CB7B53">
        <w:rPr>
          <w:lang w:val="bg-BG"/>
        </w:rPr>
        <w:t>Знам, че софтуерните инженери трябва да се развиват постоянно да четат, но точно това е хубавото на тази професия, постоянно има предизвикателства сблъскваш се с нови проблеми, усъвършенстваш се и т.н., на въпроса дали съм готов цял живот да уча нещо ново бих отговорил че човек който не учи нещо ново не признава света в който живее, не можем вечно да живеем в пещерите, и в миналото, миналото е свършило „то е свършено време“, предстой бъдещето. Готов съм постоянно да уча и да се занимавам с програмиране, защото когато го правя ми харесва, самото занимание ми доставя удоволствие колкото и странно да е за тези около мен.</w:t>
      </w:r>
    </w:p>
    <w:p w:rsidR="00AB3910" w:rsidRDefault="00AB3910" w:rsidP="00805322">
      <w:pPr>
        <w:rPr>
          <w:b/>
          <w:i/>
          <w:lang w:val="bg-BG"/>
        </w:rPr>
      </w:pPr>
      <w:r w:rsidRPr="006D044F">
        <w:rPr>
          <w:b/>
          <w:i/>
          <w:lang w:val="bg-BG"/>
        </w:rPr>
        <w:t xml:space="preserve">Знаете ли, че добрите софтуерни инженери приемат като забавление и удоволствие ежедневното учене на нови технологии, защото обичат професията си? Вие ще го правите ли? Ще следите ли ежедневно новите технологии, с които е свързана работата ви, за да сте в час и да </w:t>
      </w:r>
      <w:r w:rsidR="00370502" w:rsidRPr="006D044F">
        <w:rPr>
          <w:b/>
          <w:i/>
          <w:lang w:val="bg-BG"/>
        </w:rPr>
        <w:t>бъдете</w:t>
      </w:r>
      <w:r w:rsidRPr="006D044F">
        <w:rPr>
          <w:b/>
          <w:i/>
          <w:lang w:val="bg-BG"/>
        </w:rPr>
        <w:t xml:space="preserve"> професионалисти?</w:t>
      </w:r>
      <w:r w:rsidR="00217DDF" w:rsidRPr="006D044F">
        <w:rPr>
          <w:b/>
          <w:i/>
          <w:lang w:val="bg-BG"/>
        </w:rPr>
        <w:t xml:space="preserve"> (3 т.)</w:t>
      </w:r>
    </w:p>
    <w:p w:rsidR="00CB7B53" w:rsidRDefault="00CB7B53" w:rsidP="00805322">
      <w:pPr>
        <w:rPr>
          <w:lang w:val="bg-BG"/>
        </w:rPr>
      </w:pPr>
      <w:r w:rsidRPr="00CB7B53">
        <w:rPr>
          <w:lang w:val="bg-BG"/>
        </w:rPr>
        <w:t xml:space="preserve">Явно изпреварвам въпросите на които отговарям, знам че софтуерните инженери постоянно учат и се радват на новите софтуерни технологии, както и че обичат тази професия, софтуерния инженер .  В развитието ми като софтуерен инженер с удоволствие ще уча новите технологии, ще чета така наречените дебели книги и ще следя блогове за тяхното развитие, с риск да се повторя според мен човек трябва да навлиза бързо в днешните технологии, те се развиват бързо, но не в лоша посока точно обратното в добра посока се развиват, без софтуерната и хардуерната част </w:t>
      </w:r>
      <w:r w:rsidRPr="00CB7B53">
        <w:rPr>
          <w:lang w:val="bg-BG"/>
        </w:rPr>
        <w:lastRenderedPageBreak/>
        <w:t>днешния свят би бил много по скучен, общуването би било много по ограничено (представете си как ще си уредите среща с момиче ако нямаше най - малко мобилни телефони няма как да стане нали). Надявам се да стана добър софтуерен инженер, и да успея да положа нужните усилия за ставането на такъв, знам че няма да е лесно и се надявам силите да ми стигнат.</w:t>
      </w:r>
    </w:p>
    <w:p w:rsidR="00AB3910" w:rsidRDefault="006B5F93" w:rsidP="00805322">
      <w:pPr>
        <w:rPr>
          <w:b/>
          <w:i/>
          <w:lang w:val="bg-BG"/>
        </w:rPr>
      </w:pPr>
      <w:r w:rsidRPr="006D044F">
        <w:rPr>
          <w:b/>
          <w:i/>
          <w:lang w:val="bg-BG"/>
        </w:rPr>
        <w:t>Знаете ли, че най-добрите софтуерни инженери непрестанно търсят и пробват начини как да вършат работата си по-добре</w:t>
      </w:r>
      <w:r w:rsidR="00AB3910" w:rsidRPr="006D044F">
        <w:rPr>
          <w:b/>
          <w:i/>
          <w:lang w:val="bg-BG"/>
        </w:rPr>
        <w:t xml:space="preserve"> </w:t>
      </w:r>
      <w:r w:rsidRPr="006D044F">
        <w:rPr>
          <w:b/>
          <w:i/>
          <w:lang w:val="bg-BG"/>
        </w:rPr>
        <w:t>и по-ефективно? Вие ще правите ли като тях? Имате ли желание да ставате всеки ден все по-добри в професията си, за много години напред, постоянно и ежедневно?</w:t>
      </w:r>
      <w:r w:rsidR="00217DDF" w:rsidRPr="006D044F">
        <w:rPr>
          <w:b/>
          <w:i/>
          <w:lang w:val="bg-BG"/>
        </w:rPr>
        <w:t xml:space="preserve"> (2 т.)</w:t>
      </w:r>
    </w:p>
    <w:p w:rsidR="00CB7B53" w:rsidRPr="00CB7B53" w:rsidRDefault="00CB7B53" w:rsidP="00805322">
      <w:pPr>
        <w:pStyle w:val="Heading3"/>
        <w:rPr>
          <w:b w:val="0"/>
          <w:lang w:val="bg-BG"/>
        </w:rPr>
      </w:pPr>
      <w:r w:rsidRPr="00CB7B53">
        <w:rPr>
          <w:b w:val="0"/>
          <w:lang w:val="bg-BG"/>
        </w:rPr>
        <w:t>Имам желание да ставам все по добър в тази професия въпреки че в момента съм на начално ниво и начални знания от професията, ще се постарая да се усъвършенствам и няма да оставям и за миг развитието си, за да се занимавам със странични дейности. Както в повечето професии в който има развитие „професионалистът“ е постоянно зает със своята работа, на мен лично ми харесва да съм зает със написването на код, писането на страници, въобще заниманието с някоя софтуерна технология, харесва ми това че трябва да „атакувам “ някоя задача при нейното решение и се радвам когато постигам желаното решение и тестовете разбира се минат успешно.</w:t>
      </w:r>
    </w:p>
    <w:p w:rsidR="00C12DB0" w:rsidRPr="00DC4B23" w:rsidRDefault="00686458" w:rsidP="00805322">
      <w:pPr>
        <w:pStyle w:val="Heading3"/>
        <w:rPr>
          <w:lang w:val="bg-BG"/>
        </w:rPr>
      </w:pPr>
      <w:r w:rsidRPr="00DC4B23">
        <w:rPr>
          <w:lang w:val="bg-BG"/>
        </w:rPr>
        <w:t xml:space="preserve">За мен е важно </w:t>
      </w:r>
      <w:r w:rsidR="00B925D3" w:rsidRPr="00DC4B23">
        <w:rPr>
          <w:lang w:val="bg-BG"/>
        </w:rPr>
        <w:t>да стана изключително добър софтуерен инженер, супер професионалист</w:t>
      </w:r>
    </w:p>
    <w:p w:rsidR="00805322" w:rsidRDefault="00686458" w:rsidP="00686458">
      <w:pPr>
        <w:rPr>
          <w:b/>
          <w:i/>
          <w:lang w:val="bg-BG"/>
        </w:rPr>
      </w:pPr>
      <w:r w:rsidRPr="00DC4B23">
        <w:rPr>
          <w:b/>
          <w:i/>
          <w:lang w:val="bg-BG"/>
        </w:rPr>
        <w:t xml:space="preserve">Искате ли да станете изключително добър софтуерен инженер, супер професионалист? Какво </w:t>
      </w:r>
      <w:r w:rsidR="00300085" w:rsidRPr="00DC4B23">
        <w:rPr>
          <w:b/>
          <w:i/>
          <w:lang w:val="bg-BG"/>
        </w:rPr>
        <w:t xml:space="preserve">всъщност </w:t>
      </w:r>
      <w:r w:rsidRPr="00DC4B23">
        <w:rPr>
          <w:b/>
          <w:i/>
          <w:lang w:val="bg-BG"/>
        </w:rPr>
        <w:t xml:space="preserve">означава това? Какво прави един </w:t>
      </w:r>
      <w:r w:rsidR="00156173" w:rsidRPr="00DC4B23">
        <w:rPr>
          <w:b/>
          <w:i/>
          <w:lang w:val="bg-BG"/>
        </w:rPr>
        <w:t xml:space="preserve">софтуерен </w:t>
      </w:r>
      <w:r w:rsidR="00300085" w:rsidRPr="00DC4B23">
        <w:rPr>
          <w:b/>
          <w:i/>
          <w:lang w:val="bg-BG"/>
        </w:rPr>
        <w:t>инженер</w:t>
      </w:r>
      <w:r w:rsidRPr="00DC4B23">
        <w:rPr>
          <w:b/>
          <w:i/>
          <w:lang w:val="bg-BG"/>
        </w:rPr>
        <w:t xml:space="preserve"> супер професионалист? Как вие ще станете супер професионалист?</w:t>
      </w:r>
      <w:r w:rsidR="004F06CC" w:rsidRPr="00DC4B23">
        <w:rPr>
          <w:b/>
          <w:i/>
          <w:lang w:val="bg-BG"/>
        </w:rPr>
        <w:t xml:space="preserve"> Ще отделите ли цялото си време на непрестанното си развитие</w:t>
      </w:r>
      <w:r w:rsidR="00156173" w:rsidRPr="00DC4B23">
        <w:rPr>
          <w:b/>
          <w:i/>
          <w:lang w:val="bg-BG"/>
        </w:rPr>
        <w:t xml:space="preserve"> и напредък в професията</w:t>
      </w:r>
      <w:r w:rsidR="004F06CC" w:rsidRPr="00DC4B23">
        <w:rPr>
          <w:b/>
          <w:i/>
          <w:lang w:val="bg-BG"/>
        </w:rPr>
        <w:t>?</w:t>
      </w:r>
      <w:r w:rsidR="00217DDF" w:rsidRPr="00DC4B23">
        <w:rPr>
          <w:b/>
          <w:i/>
          <w:lang w:val="bg-BG"/>
        </w:rPr>
        <w:t xml:space="preserve"> (3 т.)</w:t>
      </w:r>
    </w:p>
    <w:p w:rsidR="00DC4B23" w:rsidRPr="00CB7B53" w:rsidRDefault="00CB7B53" w:rsidP="00686458">
      <w:pPr>
        <w:rPr>
          <w:lang w:val="bg-BG"/>
        </w:rPr>
      </w:pPr>
      <w:r w:rsidRPr="00CB7B53">
        <w:rPr>
          <w:lang w:val="bg-BG"/>
        </w:rPr>
        <w:t>За мен е важно да стана добър в тази професия, това означава, че даваш времето вниманието и влагаш „любов “ в това което правиш харесва ти „обхванало те е “. Според мен един „супер добър професионалист“ се радва на професията му харесва я радва се когато се сблъсква с нещо ново нещо интересно в тази професия, още веднъж ще се повторя като кажа, че ще отделя цялото си време на тази професия, имам голяма мотивация, желание надявам се наистина да са толкова големи колкото си мисля аз.</w:t>
      </w:r>
    </w:p>
    <w:p w:rsidR="00D44E89" w:rsidRDefault="00232AA2" w:rsidP="00686458">
      <w:pPr>
        <w:rPr>
          <w:i/>
          <w:lang w:val="bg-BG"/>
        </w:rPr>
      </w:pPr>
      <w:r w:rsidRPr="00DC4B23">
        <w:rPr>
          <w:b/>
          <w:i/>
          <w:lang w:val="bg-BG"/>
        </w:rPr>
        <w:t>Защо е важно да знаете всичко как работи в същината си, от вътре</w:t>
      </w:r>
      <w:r w:rsidR="00301D30" w:rsidRPr="00DC4B23">
        <w:rPr>
          <w:b/>
          <w:i/>
          <w:lang w:val="bg-BG"/>
        </w:rPr>
        <w:t xml:space="preserve">: </w:t>
      </w:r>
      <w:r w:rsidRPr="00DC4B23">
        <w:rPr>
          <w:b/>
          <w:i/>
          <w:lang w:val="bg-BG"/>
        </w:rPr>
        <w:t>софтуер, хардуер, програмки, технологии, протоколи, стандарти, езици и платформи за програмиране</w:t>
      </w:r>
      <w:r w:rsidR="00301D30" w:rsidRPr="00DC4B23">
        <w:rPr>
          <w:b/>
          <w:i/>
          <w:lang w:val="bg-BG"/>
        </w:rPr>
        <w:t xml:space="preserve">, операционни системи, сайтове, услуги, Интернет, уеб, мобилни </w:t>
      </w:r>
      <w:r w:rsidR="00156173" w:rsidRPr="00DC4B23">
        <w:rPr>
          <w:b/>
          <w:i/>
          <w:lang w:val="bg-BG"/>
        </w:rPr>
        <w:t>телефони</w:t>
      </w:r>
      <w:r w:rsidR="00300085" w:rsidRPr="00DC4B23">
        <w:rPr>
          <w:b/>
          <w:i/>
          <w:lang w:val="bg-BG"/>
        </w:rPr>
        <w:t>, софтуерни компании, софтуерна индустрия</w:t>
      </w:r>
      <w:r w:rsidR="00301D30" w:rsidRPr="00DC4B23">
        <w:rPr>
          <w:b/>
          <w:i/>
          <w:lang w:val="bg-BG"/>
        </w:rPr>
        <w:t xml:space="preserve"> и т.н.</w:t>
      </w:r>
      <w:r w:rsidRPr="00DC4B23">
        <w:rPr>
          <w:b/>
          <w:i/>
          <w:lang w:val="bg-BG"/>
        </w:rPr>
        <w:t>? Как това ще ви помогне да бъдете супер професионалист?</w:t>
      </w:r>
      <w:r w:rsidR="00217DDF" w:rsidRPr="00DC4B23">
        <w:rPr>
          <w:b/>
          <w:i/>
          <w:lang w:val="bg-BG"/>
        </w:rPr>
        <w:t xml:space="preserve"> (4 т.)</w:t>
      </w:r>
    </w:p>
    <w:p w:rsidR="00CB7B53" w:rsidRDefault="00CB7B53" w:rsidP="00686458">
      <w:pPr>
        <w:rPr>
          <w:lang w:val="bg-BG"/>
        </w:rPr>
      </w:pPr>
      <w:r w:rsidRPr="00CB7B53">
        <w:rPr>
          <w:lang w:val="bg-BG"/>
        </w:rPr>
        <w:t>Важно е да знаем всичко как работи, защото така ще направим продукта си още по добър, най – малкото по бърз, ще го изолираме от грешки при спиране на интернета при спиране на тока, на мен ми харесва да знам как работи компютъра, при възникване на грешка (софтуерна, хардуерна) се справям бързо, разбира се нищо не става без да се „поизпотиш“ малко, когато се сблъскаш с проблем с който никога преди това не си се сблъсквал ти става трудно да решиш проблема, но софтуерния инженер не е лесна професия, лесна е за тези които си мислят че човека разбира само как да хване клавиатурата и да напише някакъв код и не разбира от нищо, да за тези хора тази професия е лесна но те няма да се сблъскват почти никога с нея, и не е коректно това което мислят. За мен е важно да знам от всичко по много заради решаването на даден проблем, колкото повече знам толкова по бързо ще го реша, разбира се човек не може да знае всичко той се сблъсква с времето с проблемите, и така придобива опит и знания.</w:t>
      </w:r>
    </w:p>
    <w:p w:rsidR="00CB7B53" w:rsidRDefault="00CB7B53" w:rsidP="00686458">
      <w:pPr>
        <w:rPr>
          <w:lang w:val="bg-BG"/>
        </w:rPr>
      </w:pPr>
    </w:p>
    <w:p w:rsidR="00072FAD" w:rsidRDefault="00E52E91" w:rsidP="00686458">
      <w:pPr>
        <w:rPr>
          <w:b/>
          <w:i/>
          <w:lang w:val="bg-BG"/>
        </w:rPr>
      </w:pPr>
      <w:r w:rsidRPr="00DC4B23">
        <w:rPr>
          <w:b/>
          <w:i/>
          <w:lang w:val="bg-BG"/>
        </w:rPr>
        <w:t>Защо е важно постоянно да човъркате и да пробвате последните технологии, свързани с вашата работа? Как това ви прави по-добри</w:t>
      </w:r>
      <w:r w:rsidR="00156173" w:rsidRPr="00DC4B23">
        <w:rPr>
          <w:b/>
          <w:i/>
          <w:lang w:val="bg-BG"/>
        </w:rPr>
        <w:t xml:space="preserve"> специалисти</w:t>
      </w:r>
      <w:r w:rsidRPr="00DC4B23">
        <w:rPr>
          <w:b/>
          <w:i/>
          <w:lang w:val="bg-BG"/>
        </w:rPr>
        <w:t>?</w:t>
      </w:r>
      <w:r w:rsidR="00217DDF" w:rsidRPr="00DC4B23">
        <w:rPr>
          <w:b/>
          <w:i/>
          <w:lang w:val="bg-BG"/>
        </w:rPr>
        <w:t xml:space="preserve"> (3 т.)</w:t>
      </w:r>
    </w:p>
    <w:p w:rsidR="00CB7B53" w:rsidRDefault="00CB7B53" w:rsidP="00686458">
      <w:pPr>
        <w:rPr>
          <w:lang w:val="bg-BG"/>
        </w:rPr>
      </w:pPr>
      <w:r w:rsidRPr="00CB7B53">
        <w:rPr>
          <w:lang w:val="bg-BG"/>
        </w:rPr>
        <w:t>Важно е да се „човърка“ постоянно по последните технологии за да се разберат проблемите и да се усвоят, програмист се става с опит не с теория, колкото повече даден човек се занимава с дадена технологии (софтуерна/хардуерна), толкова той става по – добър. Надявам се повечето хора да се го осъзнали, че „кола не се кара с теория“ или  симулатор, колата се кара като се качиш в нея и потеглиш, отделиш и достатъчно внимание и така ставаш опитен шофьор а не убиец по пътя.</w:t>
      </w:r>
    </w:p>
    <w:p w:rsidR="00217DDF" w:rsidRDefault="00217DDF" w:rsidP="00686458">
      <w:pPr>
        <w:rPr>
          <w:b/>
          <w:i/>
          <w:lang w:val="bg-BG"/>
        </w:rPr>
      </w:pPr>
      <w:r w:rsidRPr="00DC4B23">
        <w:rPr>
          <w:b/>
          <w:i/>
          <w:lang w:val="bg-BG"/>
        </w:rPr>
        <w:t>Защо е важно постоянно да четете статии, блогове, сайтове, новини, да гледате лекции и видео, да ходите на семинари и конференции, свързани с професията и работата ви? Как това ви прави по-добри специалисти? (5 т.)</w:t>
      </w:r>
    </w:p>
    <w:p w:rsidR="00CB7B53" w:rsidRDefault="00CB7B53" w:rsidP="00686458">
      <w:pPr>
        <w:rPr>
          <w:lang w:val="bg-BG"/>
        </w:rPr>
      </w:pPr>
      <w:r w:rsidRPr="00CB7B53">
        <w:rPr>
          <w:lang w:val="bg-BG"/>
        </w:rPr>
        <w:t>Четенето на блогове, статии, сайтове новини гледането на лекции и т.н. е необходима за софтуерния разработчик, защото се среща с хора (на семинар, конференция) обсъждат новите технологии, запознава се с дадено мнение за новата технология (четене на блогове статии), учи нова технология  (ходенето на лекции), това те прави по добър специалист по компетентен, ако ти знаеш всички гледни точки по дадена технология, на големи специалисти, то ти сам може да си направиш избор като си се сблъсквал с тази технология и познаваш себе си дали ти харесва или не.</w:t>
      </w:r>
    </w:p>
    <w:p w:rsidR="00CB7B53" w:rsidRPr="00CB7B53" w:rsidRDefault="00370ED3" w:rsidP="00CB7B53">
      <w:pPr>
        <w:rPr>
          <w:b/>
          <w:i/>
          <w:lang w:val="bg-BG"/>
        </w:rPr>
      </w:pPr>
      <w:r w:rsidRPr="00DC4B23">
        <w:rPr>
          <w:b/>
          <w:i/>
          <w:lang w:val="bg-BG"/>
        </w:rPr>
        <w:t>Знаете ли, че повечето софтуерни инженери ходят на работа с кеф и по цял ден работят</w:t>
      </w:r>
      <w:r w:rsidR="00247B15" w:rsidRPr="00DC4B23">
        <w:rPr>
          <w:b/>
          <w:i/>
          <w:lang w:val="bg-BG"/>
        </w:rPr>
        <w:t xml:space="preserve"> с удоволствие</w:t>
      </w:r>
      <w:r w:rsidRPr="00DC4B23">
        <w:rPr>
          <w:b/>
          <w:i/>
          <w:lang w:val="bg-BG"/>
        </w:rPr>
        <w:t>, развиват се и се забавляват? Искате ли да сте като тях? Смятате ли, че да работите и да се развивате може да е забавно или смятате, че е неприятно?</w:t>
      </w:r>
      <w:r w:rsidR="00217DDF" w:rsidRPr="00DC4B23">
        <w:rPr>
          <w:b/>
          <w:i/>
          <w:lang w:val="bg-BG"/>
        </w:rPr>
        <w:t xml:space="preserve"> (2 т.)</w:t>
      </w:r>
    </w:p>
    <w:p w:rsidR="00CB7B53" w:rsidRPr="00CB7B53" w:rsidRDefault="00CB7B53" w:rsidP="00CB7B53">
      <w:pPr>
        <w:rPr>
          <w:lang w:val="bg-BG"/>
        </w:rPr>
      </w:pPr>
      <w:r w:rsidRPr="00CB7B53">
        <w:rPr>
          <w:lang w:val="bg-BG"/>
        </w:rPr>
        <w:t>Знам че повечето програмисти ходят на работа с кеф, сутринно време се събират с колеги обсъждат задачите след това вършат работа до обяд отново се събират и го правят с желание, защото им харесва това да пишат код и да бъдат добри в нещо. Бих желал и аз да ходя на работа с „кеф“ да обсъждане сутринно време задачи да ги вършим и да сме доволни от постигнатите резултати с колегите. Смятам че в екип развитието и ученето би било много забавно, изпитвал съм това нещо (разбира се не в екип за разработката на софтуер), правенето на проект в екип ми харесва, как всеки знае по нещо малко и как се получава крайния проект и оформянето му.</w:t>
      </w:r>
    </w:p>
    <w:p w:rsidR="00C12DB0" w:rsidRDefault="00370ED3" w:rsidP="00370ED3">
      <w:pPr>
        <w:pStyle w:val="Heading3"/>
        <w:rPr>
          <w:lang w:val="bg-BG"/>
        </w:rPr>
      </w:pPr>
      <w:r>
        <w:rPr>
          <w:lang w:val="bg-BG"/>
        </w:rPr>
        <w:t xml:space="preserve">За мен е важно да съм </w:t>
      </w:r>
      <w:r w:rsidR="00B925D3" w:rsidRPr="00B925D3">
        <w:rPr>
          <w:lang w:val="bg-BG"/>
        </w:rPr>
        <w:t xml:space="preserve">кадърен и отговорен и на мен </w:t>
      </w:r>
      <w:r>
        <w:rPr>
          <w:lang w:val="bg-BG"/>
        </w:rPr>
        <w:t xml:space="preserve">да </w:t>
      </w:r>
      <w:r w:rsidR="00B925D3" w:rsidRPr="00B925D3">
        <w:rPr>
          <w:lang w:val="bg-BG"/>
        </w:rPr>
        <w:t>може да се разчита</w:t>
      </w:r>
    </w:p>
    <w:p w:rsidR="00370ED3" w:rsidRPr="00A50878" w:rsidRDefault="00370ED3" w:rsidP="00370ED3">
      <w:pPr>
        <w:rPr>
          <w:b/>
          <w:i/>
          <w:lang w:val="bg-BG"/>
        </w:rPr>
      </w:pPr>
      <w:r w:rsidRPr="00A50878">
        <w:rPr>
          <w:b/>
          <w:i/>
          <w:lang w:val="bg-BG"/>
        </w:rPr>
        <w:t>Знаете ли, че добрите софтуерни инженери са кадърни и отговорни специалисти и на тях може да се разчита за всяка задача или проект, с която се захванат? Вие искате ли да сте като тях? Защо е важно човек да е сериозен и отговорен, да може да се разчита на него?</w:t>
      </w:r>
      <w:r w:rsidR="00217DDF" w:rsidRPr="00A50878">
        <w:rPr>
          <w:b/>
          <w:i/>
          <w:lang w:val="bg-BG"/>
        </w:rPr>
        <w:t xml:space="preserve"> (4 т.)</w:t>
      </w:r>
    </w:p>
    <w:p w:rsidR="00A50878" w:rsidRPr="00A50878" w:rsidRDefault="00A50878" w:rsidP="00370ED3">
      <w:pPr>
        <w:rPr>
          <w:lang w:val="bg-BG"/>
        </w:rPr>
      </w:pPr>
      <w:r>
        <w:rPr>
          <w:lang w:val="bg-BG"/>
        </w:rPr>
        <w:t>Добрите софтуерни инженери са „кадърни“ и отговорни специалисти, разбира се това е така защото са работили усърдно над поставените им задачи и са придобили отговорност от сериозността когато задачите са им били поставяне, разбира се че на такъв човек може да се довериш. Желая и аз да бъда такъв човек на който може да се довериш за всяко нещо и да бъде сери</w:t>
      </w:r>
      <w:r w:rsidR="008A0F19">
        <w:rPr>
          <w:lang w:val="bg-BG"/>
        </w:rPr>
        <w:t>озен спрямо поставените задачи, на човек който не може да се разчита в повечето случай мързелив, този човек се изолира по някакъв начин няма се доверие на него и „думата “, му не струва нищо или казано никой не му вярва, аз не искам да съм такъв човек надявам се и колегите да осъзнават, че трябва да си сериозен във всяко отношение.</w:t>
      </w:r>
    </w:p>
    <w:p w:rsidR="00370ED3" w:rsidRDefault="00370ED3" w:rsidP="00370ED3">
      <w:pPr>
        <w:rPr>
          <w:b/>
          <w:i/>
        </w:rPr>
      </w:pPr>
      <w:r w:rsidRPr="00A50878">
        <w:rPr>
          <w:b/>
          <w:i/>
          <w:lang w:val="bg-BG"/>
        </w:rPr>
        <w:lastRenderedPageBreak/>
        <w:t xml:space="preserve">Защо е важно винаги да </w:t>
      </w:r>
      <w:r w:rsidR="00A14074" w:rsidRPr="00A50878">
        <w:rPr>
          <w:b/>
          <w:i/>
          <w:lang w:val="bg-BG"/>
        </w:rPr>
        <w:t xml:space="preserve">си </w:t>
      </w:r>
      <w:r w:rsidRPr="00A50878">
        <w:rPr>
          <w:b/>
          <w:i/>
          <w:lang w:val="bg-BG"/>
        </w:rPr>
        <w:t>изпълнявате ангажиментите в работата, в ученето, в личния си живот, към приятелите и колегите си?</w:t>
      </w:r>
      <w:r w:rsidR="00217DDF" w:rsidRPr="00A50878">
        <w:rPr>
          <w:b/>
          <w:i/>
          <w:lang w:val="bg-BG"/>
        </w:rPr>
        <w:t xml:space="preserve"> (3 т.)</w:t>
      </w:r>
    </w:p>
    <w:p w:rsidR="00714582" w:rsidRDefault="00714582" w:rsidP="00370ED3">
      <w:pPr>
        <w:rPr>
          <w:lang w:val="bg-BG"/>
        </w:rPr>
      </w:pPr>
      <w:r w:rsidRPr="00714582">
        <w:rPr>
          <w:lang w:val="bg-BG"/>
        </w:rPr>
        <w:t>Не е никак лесно да изпълняваш ангажиментите си в работата,в в ученето в личния си живот, времето е настина малко за всичко ако имаше достатъчно време за почивка, после работа, после личен живот всички щяха да бъдат перфектни, нямаше да има хора които се оплакват, но ежедневието не е такова изобщо, за да си отговорен трябва да отделиш внимание на всеки, тук отново ще каже, всичко зависи от човека и от това как си планира ежедневието не лесно да планираш всичко, но оставаш доволен когато си изпълнил всичко. Винаги трябва да си „приятно“ настроен въпреки проблемите, човек винаги има проблеми вкъщи в работата, със семейството, и от това как се справя с проблемите и дали му личи че има проблеми, и отговорността го изграждат като личност, като човек.</w:t>
      </w:r>
    </w:p>
    <w:p w:rsidR="00714582" w:rsidRDefault="00714582" w:rsidP="00370ED3">
      <w:pPr>
        <w:rPr>
          <w:lang w:val="bg-BG"/>
        </w:rPr>
      </w:pPr>
    </w:p>
    <w:p w:rsidR="00370ED3" w:rsidRDefault="00370ED3" w:rsidP="00370ED3">
      <w:pPr>
        <w:rPr>
          <w:b/>
          <w:i/>
          <w:lang w:val="bg-BG"/>
        </w:rPr>
      </w:pPr>
      <w:r w:rsidRPr="00FB5730">
        <w:rPr>
          <w:b/>
          <w:i/>
          <w:lang w:val="bg-BG"/>
        </w:rPr>
        <w:t>Знаете ли, че добрите софтуерни инженери са добри, защото не се отказват лесно? Хванат ли нещо, правят го – никога не се отказват. Вие споделяте ли това качество? Защо е важно когато захванете някаква работа или задача, да я направите, дори да е трудна? Как това ви прави по-доб</w:t>
      </w:r>
      <w:r w:rsidR="009E6BB7" w:rsidRPr="00FB5730">
        <w:rPr>
          <w:b/>
          <w:i/>
          <w:lang w:val="bg-BG"/>
        </w:rPr>
        <w:t>ъ</w:t>
      </w:r>
      <w:r w:rsidRPr="00FB5730">
        <w:rPr>
          <w:b/>
          <w:i/>
          <w:lang w:val="bg-BG"/>
        </w:rPr>
        <w:t>р професионалист?</w:t>
      </w:r>
      <w:r w:rsidR="00217DDF" w:rsidRPr="00FB5730">
        <w:rPr>
          <w:b/>
          <w:i/>
          <w:lang w:val="bg-BG"/>
        </w:rPr>
        <w:t xml:space="preserve"> (2 т.)</w:t>
      </w:r>
    </w:p>
    <w:p w:rsidR="00FB5730" w:rsidRPr="00FB5730" w:rsidRDefault="00714582" w:rsidP="00370ED3">
      <w:pPr>
        <w:rPr>
          <w:lang w:val="bg-BG"/>
        </w:rPr>
      </w:pPr>
      <w:r w:rsidRPr="00714582">
        <w:rPr>
          <w:lang w:val="bg-BG"/>
        </w:rPr>
        <w:t>Софтуерните инженери са хора които трудно се предават, точно затова и на тях може да се разчита, аз лично не се предавам с това което се захвана с постоянството идва всичко, споделям мнението, че не е хубаво да се захванеш с нещо, след това с друго, защото накрая може да се окаже, че нищо не е свършено, човек може да се самозалъгва „свърших донякъде работа“, но това означава че нищо не е свършил а просто я е започнал. Не обичам несвършената работа тя не ми дава покой, и ме държи в напрежение дали ще мога да я свърша (ако не съм се захващал с нея), една когато свърша работа съм вече спокоен, според мен добрия професионалист си върши работата на време не се оплаква от нищо и съумява да съчетае всички задачи колкото и да са трудни да ги реши в границите на определеното му време.</w:t>
      </w:r>
    </w:p>
    <w:p w:rsidR="00370ED3" w:rsidRDefault="009E6BB7" w:rsidP="00370ED3">
      <w:pPr>
        <w:rPr>
          <w:b/>
          <w:i/>
          <w:lang w:val="bg-BG"/>
        </w:rPr>
      </w:pPr>
      <w:r w:rsidRPr="00FB5730">
        <w:rPr>
          <w:b/>
          <w:i/>
          <w:lang w:val="bg-BG"/>
        </w:rPr>
        <w:t xml:space="preserve">Добрите софтуерни инженери могат да се справят с всяка задача от разработката на софтуер. Искате ли да станете като тях? Защо е важно да разбирате </w:t>
      </w:r>
      <w:r w:rsidR="00D719DC" w:rsidRPr="00FB5730">
        <w:rPr>
          <w:b/>
          <w:i/>
          <w:lang w:val="bg-BG"/>
        </w:rPr>
        <w:t xml:space="preserve">поне по малко </w:t>
      </w:r>
      <w:r w:rsidRPr="00FB5730">
        <w:rPr>
          <w:b/>
          <w:i/>
          <w:lang w:val="bg-BG"/>
        </w:rPr>
        <w:t>от всичко, свързано с професията ви и да можете да се справяте във всякакви ситуации?</w:t>
      </w:r>
      <w:r w:rsidR="00217DDF" w:rsidRPr="00FB5730">
        <w:rPr>
          <w:b/>
          <w:i/>
          <w:lang w:val="bg-BG"/>
        </w:rPr>
        <w:t xml:space="preserve"> (3 т.)</w:t>
      </w:r>
    </w:p>
    <w:p w:rsidR="00AD4CC3" w:rsidRPr="00AD4CC3" w:rsidRDefault="00714582" w:rsidP="00370ED3">
      <w:pPr>
        <w:rPr>
          <w:lang w:val="bg-BG"/>
        </w:rPr>
      </w:pPr>
      <w:r w:rsidRPr="00714582">
        <w:rPr>
          <w:lang w:val="bg-BG"/>
        </w:rPr>
        <w:t>Искам да стана добър софтуерен инженер и да се справям с всяка задача от разработката на софтуер, знам че е важно да разбирам от всяка част от разработката на софтуер, за да знам какво да кажа на колегата до мен да направи с неговата част от проекта, и така проекта да върви по гладко и по бързо. Друга ситуация в която би ми помогнало разбирането от всяка част на разработката на софтуер е отсъствието на колегата, ако проекта има краен срок и колегата го няма то аз трябва да поема неговата част, няма да нося „работата“ в болницата или вкъщи на колегата и да го моля да направи възложената му задача, а ще поеме задача и така проекта ще бъде свършен навреме.</w:t>
      </w:r>
    </w:p>
    <w:p w:rsidR="00370ED3" w:rsidRDefault="009E6BB7" w:rsidP="00370ED3">
      <w:pPr>
        <w:rPr>
          <w:b/>
          <w:i/>
          <w:lang w:val="bg-BG"/>
        </w:rPr>
      </w:pPr>
      <w:r w:rsidRPr="00FB5730">
        <w:rPr>
          <w:b/>
          <w:i/>
          <w:lang w:val="bg-BG"/>
        </w:rPr>
        <w:t>Знаете ли, че добрите софтуерни инженери могат да станат добри във всеки език, продукт или технология за няколко дни или седмици? Вие искате ли да станете като тях? Важно ли е за ва</w:t>
      </w:r>
      <w:r w:rsidR="00D719DC" w:rsidRPr="00FB5730">
        <w:rPr>
          <w:b/>
          <w:i/>
          <w:lang w:val="bg-BG"/>
        </w:rPr>
        <w:t>с да се научите да се справяте с</w:t>
      </w:r>
      <w:r w:rsidRPr="00FB5730">
        <w:rPr>
          <w:b/>
          <w:i/>
          <w:lang w:val="bg-BG"/>
        </w:rPr>
        <w:t xml:space="preserve"> всякакви езици, платформи, продукти и технологии? Ще отделите ли достатъчно време, старание и енергия, за да се научите? Ще практикувате ли всеки де</w:t>
      </w:r>
      <w:r w:rsidR="00D719DC" w:rsidRPr="00FB5730">
        <w:rPr>
          <w:b/>
          <w:i/>
          <w:lang w:val="bg-BG"/>
        </w:rPr>
        <w:t>, непрестанно, в продължение на години</w:t>
      </w:r>
      <w:r w:rsidRPr="00FB5730">
        <w:rPr>
          <w:b/>
          <w:i/>
          <w:lang w:val="bg-BG"/>
        </w:rPr>
        <w:t>, за да успеете?</w:t>
      </w:r>
      <w:r w:rsidR="00217DDF" w:rsidRPr="00FB5730">
        <w:rPr>
          <w:b/>
          <w:i/>
          <w:lang w:val="bg-BG"/>
        </w:rPr>
        <w:t xml:space="preserve"> (4 т.)</w:t>
      </w:r>
    </w:p>
    <w:p w:rsidR="00AD4CC3" w:rsidRPr="00AD4CC3" w:rsidRDefault="00714582" w:rsidP="00370ED3">
      <w:pPr>
        <w:rPr>
          <w:lang w:val="bg-BG"/>
        </w:rPr>
      </w:pPr>
      <w:r w:rsidRPr="00714582">
        <w:rPr>
          <w:lang w:val="bg-BG"/>
        </w:rPr>
        <w:t xml:space="preserve">Добрия софтуерен инженер не знае само един език, една платформа, той е запознат поне с още един език и една платформа, така може да прави аналогия, на дадените технологии. За да стане </w:t>
      </w:r>
      <w:r w:rsidRPr="00714582">
        <w:rPr>
          <w:lang w:val="bg-BG"/>
        </w:rPr>
        <w:lastRenderedPageBreak/>
        <w:t>човек добър софтуерен разработчик трябва да знае не само една технология, може в даден проект да се наложи използването на друга технология която програмиста не знае, (не всички проекти са с едни и същи технологии) тогава програмиста трябва да се запознае с нея и това отнеме много време ако преди това не знае абсолютно нищо за нея. Затова е добре един софтуерен разработчик да знае колкото се може повече езици и платформи за програмиране.</w:t>
      </w:r>
    </w:p>
    <w:p w:rsidR="00B925D3" w:rsidRDefault="005E312A" w:rsidP="005E312A">
      <w:pPr>
        <w:pStyle w:val="Heading3"/>
        <w:rPr>
          <w:lang w:val="bg-BG"/>
        </w:rPr>
      </w:pPr>
      <w:r>
        <w:rPr>
          <w:lang w:val="bg-BG"/>
        </w:rPr>
        <w:t xml:space="preserve">За мен е важно каквото правя, да го правя </w:t>
      </w:r>
      <w:r w:rsidR="00B925D3" w:rsidRPr="00B925D3">
        <w:rPr>
          <w:lang w:val="bg-BG"/>
        </w:rPr>
        <w:t>качествено</w:t>
      </w:r>
    </w:p>
    <w:p w:rsidR="00E30876" w:rsidRDefault="00E30876" w:rsidP="00E30876">
      <w:pPr>
        <w:rPr>
          <w:b/>
          <w:i/>
          <w:lang w:val="bg-BG"/>
        </w:rPr>
      </w:pPr>
      <w:r w:rsidRPr="00307EF2">
        <w:rPr>
          <w:b/>
          <w:i/>
          <w:lang w:val="bg-BG"/>
        </w:rPr>
        <w:t xml:space="preserve">Знаете ли, че едно от най-важните качества на кадърния софтуерен инженер е, че работи </w:t>
      </w:r>
      <w:r w:rsidR="00F56336" w:rsidRPr="00307EF2">
        <w:rPr>
          <w:b/>
          <w:i/>
          <w:lang w:val="bg-BG"/>
        </w:rPr>
        <w:t>кадърно</w:t>
      </w:r>
      <w:r w:rsidRPr="00307EF2">
        <w:rPr>
          <w:b/>
          <w:i/>
          <w:lang w:val="bg-BG"/>
        </w:rPr>
        <w:t xml:space="preserve">? </w:t>
      </w:r>
      <w:r w:rsidR="00D719DC" w:rsidRPr="00307EF2">
        <w:rPr>
          <w:b/>
          <w:i/>
          <w:lang w:val="bg-BG"/>
        </w:rPr>
        <w:t>Защо</w:t>
      </w:r>
      <w:r w:rsidR="005E312A" w:rsidRPr="00307EF2">
        <w:rPr>
          <w:b/>
          <w:i/>
          <w:lang w:val="bg-BG"/>
        </w:rPr>
        <w:t xml:space="preserve"> трябва да работим </w:t>
      </w:r>
      <w:r w:rsidR="00F56336" w:rsidRPr="00307EF2">
        <w:rPr>
          <w:b/>
          <w:i/>
          <w:lang w:val="bg-BG"/>
        </w:rPr>
        <w:t>кадърно</w:t>
      </w:r>
      <w:r w:rsidR="005E312A" w:rsidRPr="00307EF2">
        <w:rPr>
          <w:b/>
          <w:i/>
          <w:lang w:val="bg-BG"/>
        </w:rPr>
        <w:t xml:space="preserve">? </w:t>
      </w:r>
      <w:r w:rsidRPr="00307EF2">
        <w:rPr>
          <w:b/>
          <w:i/>
          <w:lang w:val="bg-BG"/>
        </w:rPr>
        <w:t xml:space="preserve">Защо </w:t>
      </w:r>
      <w:r w:rsidR="005E312A" w:rsidRPr="00307EF2">
        <w:rPr>
          <w:b/>
          <w:i/>
          <w:lang w:val="bg-BG"/>
        </w:rPr>
        <w:t xml:space="preserve">трябва </w:t>
      </w:r>
      <w:r w:rsidRPr="00307EF2">
        <w:rPr>
          <w:b/>
          <w:i/>
          <w:lang w:val="bg-BG"/>
        </w:rPr>
        <w:t>да работим с високо качество и да изпипваме работата си</w:t>
      </w:r>
      <w:r w:rsidR="00F56336" w:rsidRPr="00307EF2">
        <w:rPr>
          <w:b/>
          <w:i/>
          <w:lang w:val="bg-BG"/>
        </w:rPr>
        <w:t>?</w:t>
      </w:r>
      <w:r w:rsidRPr="00307EF2">
        <w:rPr>
          <w:b/>
          <w:i/>
          <w:lang w:val="bg-BG"/>
        </w:rPr>
        <w:t xml:space="preserve"> </w:t>
      </w:r>
      <w:r w:rsidR="005E312A" w:rsidRPr="00307EF2">
        <w:rPr>
          <w:b/>
          <w:i/>
          <w:lang w:val="bg-BG"/>
        </w:rPr>
        <w:t xml:space="preserve">Какво ще направите, за да се научите да бъдете старателни, да изпипвате </w:t>
      </w:r>
      <w:r w:rsidR="00D719DC" w:rsidRPr="00307EF2">
        <w:rPr>
          <w:b/>
          <w:i/>
          <w:lang w:val="bg-BG"/>
        </w:rPr>
        <w:t xml:space="preserve">детайлите </w:t>
      </w:r>
      <w:r w:rsidR="00F56336" w:rsidRPr="00307EF2">
        <w:rPr>
          <w:b/>
          <w:i/>
          <w:lang w:val="bg-BG"/>
        </w:rPr>
        <w:t>и да доставяте винаги високо качество?</w:t>
      </w:r>
      <w:r w:rsidR="00217DDF" w:rsidRPr="00307EF2">
        <w:rPr>
          <w:b/>
          <w:i/>
          <w:lang w:val="bg-BG"/>
        </w:rPr>
        <w:t xml:space="preserve"> (4 т.)</w:t>
      </w:r>
    </w:p>
    <w:p w:rsidR="00714582" w:rsidRDefault="00714582" w:rsidP="00E30876">
      <w:pPr>
        <w:rPr>
          <w:lang w:val="bg-BG"/>
        </w:rPr>
      </w:pPr>
      <w:r w:rsidRPr="00714582">
        <w:rPr>
          <w:lang w:val="bg-BG"/>
        </w:rPr>
        <w:t>Софтуерния разработчик трябва да работи кадърно защото не се знае колко човека ще ползват продукта над който работи, ако продукта над който работи е направен „некадърно“ дава грешки обикновения потребител е недоволен и проекта трябва да се върне за поправяне или екипа по съпортта да е на линия ден и нощ. Такова нещо би се избегнало ако продукта който правим е достатъчно кадърен и има максимално малко грешки, така проекта ще е завършен и съпорта ще поправя възникналите малки грешки.</w:t>
      </w:r>
    </w:p>
    <w:p w:rsidR="00F56336" w:rsidRDefault="00757D48" w:rsidP="00E30876">
      <w:pPr>
        <w:rPr>
          <w:b/>
          <w:i/>
          <w:lang w:val="bg-BG"/>
        </w:rPr>
      </w:pPr>
      <w:r w:rsidRPr="00307EF2">
        <w:rPr>
          <w:b/>
          <w:i/>
          <w:lang w:val="bg-BG"/>
        </w:rPr>
        <w:t>Защо е важно, когато пишете софтуер, да пишете качествен програмен код? Защо трябва да правите софтуера качествен, лесен за използване, надежден, бърз и лесен за поддръжка?</w:t>
      </w:r>
      <w:r w:rsidR="00217DDF" w:rsidRPr="00307EF2">
        <w:rPr>
          <w:b/>
          <w:i/>
          <w:lang w:val="bg-BG"/>
        </w:rPr>
        <w:t xml:space="preserve"> (3 т.)</w:t>
      </w:r>
    </w:p>
    <w:p w:rsidR="00714582" w:rsidRPr="00714582" w:rsidRDefault="00714582" w:rsidP="00E30876">
      <w:pPr>
        <w:rPr>
          <w:lang w:val="bg-BG"/>
        </w:rPr>
      </w:pPr>
      <w:r w:rsidRPr="00714582">
        <w:rPr>
          <w:lang w:val="bg-BG"/>
        </w:rPr>
        <w:t>Софтуера трябва да е качествен и лесен за поддръжка защото, при възникнал проблем (примерно Майкрософт променят нещо в .NET платформата), продукта се нуждае от ъпдейт и той трябва да се направи максимално бързо, писането на качествен код прави този процес много по бърз и лесен отколкото тръгването на проекта от своето начало (това може да доведе фирмата до фалит), губенето на време и забиването на един проект който вече е платен.</w:t>
      </w:r>
    </w:p>
    <w:p w:rsidR="00714582" w:rsidRDefault="00714582" w:rsidP="00E30876">
      <w:pPr>
        <w:rPr>
          <w:b/>
          <w:i/>
          <w:lang w:val="bg-BG"/>
        </w:rPr>
      </w:pPr>
    </w:p>
    <w:p w:rsidR="00757D48" w:rsidRDefault="00757D48" w:rsidP="00E30876">
      <w:pPr>
        <w:rPr>
          <w:b/>
          <w:i/>
          <w:lang w:val="bg-BG"/>
        </w:rPr>
      </w:pPr>
      <w:r w:rsidRPr="00307EF2">
        <w:rPr>
          <w:b/>
          <w:i/>
          <w:lang w:val="bg-BG"/>
        </w:rPr>
        <w:t>Защо тестването на софтуера е важно? Ще обещаете ли на себе си винаги да изпипвате работата си, да тествате кода си преди да го предадете, да работите старателно?</w:t>
      </w:r>
      <w:r w:rsidR="00217DDF" w:rsidRPr="00307EF2">
        <w:rPr>
          <w:b/>
          <w:i/>
          <w:lang w:val="bg-BG"/>
        </w:rPr>
        <w:t xml:space="preserve"> (3 т.)</w:t>
      </w:r>
    </w:p>
    <w:p w:rsidR="00714582" w:rsidRDefault="00714582" w:rsidP="00E30876">
      <w:pPr>
        <w:rPr>
          <w:lang w:val="bg-BG"/>
        </w:rPr>
      </w:pPr>
      <w:r w:rsidRPr="00714582">
        <w:rPr>
          <w:lang w:val="bg-BG"/>
        </w:rPr>
        <w:t>Заради това тестването е важно, ако има бъгове в кода ние трябва да се върнем и да изпипаме кода, така че да няма недоволни потребители, още нямам знания по тестването на кода, но си обещавам, че ще  отделя максимално време за тестването защото крайния продукт е важно да е кадърно написан без бъгове.</w:t>
      </w:r>
    </w:p>
    <w:p w:rsidR="00757D48" w:rsidRDefault="0088657D" w:rsidP="00E30876">
      <w:pPr>
        <w:rPr>
          <w:b/>
          <w:i/>
          <w:lang w:val="bg-BG"/>
        </w:rPr>
      </w:pPr>
      <w:r w:rsidRPr="00307EF2">
        <w:rPr>
          <w:b/>
          <w:i/>
          <w:lang w:val="bg-BG"/>
        </w:rPr>
        <w:t>Какво ще направите, за да се научите да изпипвате детайлите във всяка една работа</w:t>
      </w:r>
      <w:r w:rsidR="00D719DC" w:rsidRPr="00307EF2">
        <w:rPr>
          <w:b/>
          <w:i/>
          <w:lang w:val="bg-BG"/>
        </w:rPr>
        <w:t>, проект</w:t>
      </w:r>
      <w:r w:rsidRPr="00307EF2">
        <w:rPr>
          <w:b/>
          <w:i/>
          <w:lang w:val="bg-BG"/>
        </w:rPr>
        <w:t xml:space="preserve"> или задача, по която работите?</w:t>
      </w:r>
      <w:r w:rsidR="00217DDF" w:rsidRPr="00307EF2">
        <w:rPr>
          <w:b/>
          <w:i/>
          <w:lang w:val="bg-BG"/>
        </w:rPr>
        <w:t xml:space="preserve"> (2 т.)</w:t>
      </w:r>
    </w:p>
    <w:p w:rsidR="00AC678A" w:rsidRPr="00AC678A" w:rsidRDefault="00AC678A" w:rsidP="00E30876">
      <w:pPr>
        <w:rPr>
          <w:lang w:val="bg-BG"/>
        </w:rPr>
      </w:pPr>
      <w:r>
        <w:rPr>
          <w:lang w:val="bg-BG"/>
        </w:rPr>
        <w:t>За да се изпипва една задача тя трябва да се тества, за всички възможни грешки, както и грешките да се прихванат и потребителя да разбере къде бърка.</w:t>
      </w:r>
    </w:p>
    <w:p w:rsidR="0088657D" w:rsidRDefault="0088657D" w:rsidP="00E30876">
      <w:pPr>
        <w:rPr>
          <w:b/>
          <w:i/>
          <w:lang w:val="bg-BG"/>
        </w:rPr>
      </w:pPr>
      <w:r w:rsidRPr="00307EF2">
        <w:rPr>
          <w:b/>
          <w:i/>
          <w:lang w:val="bg-BG"/>
        </w:rPr>
        <w:t>Най-добрите софтуерни инженери постоянно търсят начини как да работят по-качествено и по-кадърно. Вие ще го правите ли? Какво ще ви мотивира постоянно да подобрявате качеството на работата си?</w:t>
      </w:r>
      <w:r w:rsidR="00217DDF" w:rsidRPr="00307EF2">
        <w:rPr>
          <w:b/>
          <w:i/>
          <w:lang w:val="bg-BG"/>
        </w:rPr>
        <w:t xml:space="preserve"> (2 т.)</w:t>
      </w:r>
    </w:p>
    <w:p w:rsidR="00AC678A" w:rsidRPr="00AC678A" w:rsidRDefault="00AC678A" w:rsidP="00E30876">
      <w:pPr>
        <w:rPr>
          <w:lang w:val="bg-BG"/>
        </w:rPr>
      </w:pPr>
      <w:r>
        <w:rPr>
          <w:lang w:val="bg-BG"/>
        </w:rPr>
        <w:t>Добрите софтуерни инженери търсят начин как да подобрят качеството си на работа постоянно, според мен това идва с опита, със сблъскването с различни проблеми, ако първия проект стане</w:t>
      </w:r>
      <w:r w:rsidR="00714582" w:rsidRPr="00714582">
        <w:t xml:space="preserve"> </w:t>
      </w:r>
      <w:r w:rsidR="00714582" w:rsidRPr="00714582">
        <w:rPr>
          <w:lang w:val="bg-BG"/>
        </w:rPr>
        <w:lastRenderedPageBreak/>
        <w:t>некадърен, то втория би трябвало да е малко по добре от първия, а третия по добре от двата. Повече запознаване с проекта би довело до по добро качество на работата</w:t>
      </w:r>
      <w:r>
        <w:rPr>
          <w:lang w:val="bg-BG"/>
        </w:rPr>
        <w:t>.</w:t>
      </w:r>
    </w:p>
    <w:p w:rsidR="00FC6300" w:rsidRDefault="00FC6300" w:rsidP="00FC6300">
      <w:pPr>
        <w:pStyle w:val="Heading3"/>
        <w:rPr>
          <w:lang w:val="bg-BG"/>
        </w:rPr>
      </w:pPr>
      <w:r w:rsidRPr="00FC6300">
        <w:rPr>
          <w:lang w:val="bg-BG"/>
        </w:rPr>
        <w:t>За мен е удоволствие да работя в екип</w:t>
      </w:r>
      <w:r w:rsidR="00D719DC">
        <w:rPr>
          <w:lang w:val="bg-BG"/>
        </w:rPr>
        <w:t xml:space="preserve"> и да помагам на другите</w:t>
      </w:r>
    </w:p>
    <w:p w:rsidR="00FC6300" w:rsidRDefault="00FC6300" w:rsidP="00FC6300">
      <w:pPr>
        <w:rPr>
          <w:b/>
          <w:i/>
          <w:lang w:val="bg-BG"/>
        </w:rPr>
      </w:pPr>
      <w:r w:rsidRPr="00AC678A">
        <w:rPr>
          <w:b/>
          <w:i/>
          <w:lang w:val="bg-BG"/>
        </w:rPr>
        <w:t>Вие обичате да работите заедно с колеги по общи задачи и проекти, нали? Важно ли е това за софтуерните инженери? Възможно ли е да бъдем професионалисти без да работим добре в екип? Какво ще направите, за да се научите да работите добре с колеги по общи задачи и проекти?</w:t>
      </w:r>
      <w:r w:rsidR="00217DDF" w:rsidRPr="00AC678A">
        <w:rPr>
          <w:b/>
          <w:i/>
          <w:lang w:val="bg-BG"/>
        </w:rPr>
        <w:t xml:space="preserve"> (3 т.)</w:t>
      </w:r>
    </w:p>
    <w:p w:rsidR="00714582" w:rsidRPr="00714582" w:rsidRDefault="00714582" w:rsidP="00714582">
      <w:pPr>
        <w:rPr>
          <w:lang w:val="bg-BG"/>
        </w:rPr>
      </w:pPr>
      <w:r w:rsidRPr="00714582">
        <w:rPr>
          <w:lang w:val="bg-BG"/>
        </w:rPr>
        <w:t>Въпреки, че съм нямал сериозен проект досега (имал съм само в университета и един в училище)</w:t>
      </w:r>
    </w:p>
    <w:p w:rsidR="00714582" w:rsidRDefault="00714582" w:rsidP="00714582">
      <w:pPr>
        <w:rPr>
          <w:lang w:val="bg-BG"/>
        </w:rPr>
      </w:pPr>
      <w:r w:rsidRPr="00714582">
        <w:rPr>
          <w:lang w:val="bg-BG"/>
        </w:rPr>
        <w:t>Сме се събирали колеги и сме обсъждали как ще направим проекта как ще подходим, какво трябва да знаем за да го направим. Работата по проекти върви много по бързо когато е екипна отколко всеки сам да го направи, това е моето впечатление, повечето колеги не се събираха да направят проекта заедно и им отне в пъти повече време (месеци) отколкото на нас, колкото и невероятно да ми се струва това е така. Предполагам, че в правенето на софтуерен проект нещата стоят по същия начин, екипната работа прави проекта много по бързо реализируем, разбира се винаги ще има човек който ще казва, че може повече от другите че може сам да направи проекта, това според мен идва от това че проекта не е достатъчно сложен. Няма начин един човек да направи добър софтуерен продукт сам, операционните системи са добър софтуерен продукт добър „проект“, но те не са писани от един човек, той няма как да напише всичко колкото и добър да е, затова трябва голям екип и много време, още веднъж екипната работа е много по забавна отколкото правенето на задача сам.</w:t>
      </w:r>
    </w:p>
    <w:p w:rsidR="00714582" w:rsidRDefault="00714582" w:rsidP="00FC6300">
      <w:pPr>
        <w:rPr>
          <w:lang w:val="bg-BG"/>
        </w:rPr>
      </w:pPr>
    </w:p>
    <w:p w:rsidR="00FC6300" w:rsidRDefault="009A389C" w:rsidP="00FC6300">
      <w:pPr>
        <w:rPr>
          <w:b/>
          <w:i/>
          <w:lang w:val="bg-BG"/>
        </w:rPr>
      </w:pPr>
      <w:r w:rsidRPr="00AC678A">
        <w:rPr>
          <w:b/>
          <w:i/>
          <w:lang w:val="bg-BG"/>
        </w:rPr>
        <w:t>Защо е важно да се разбирате добре с колегите си и да уважавате тяхното мнение и професионализъм? Как това ви прави по-добри в работата ви</w:t>
      </w:r>
      <w:r w:rsidR="00055D00" w:rsidRPr="00AC678A">
        <w:rPr>
          <w:b/>
          <w:i/>
          <w:lang w:val="bg-BG"/>
        </w:rPr>
        <w:t xml:space="preserve"> и въобще като хора</w:t>
      </w:r>
      <w:r w:rsidRPr="00AC678A">
        <w:rPr>
          <w:b/>
          <w:i/>
          <w:lang w:val="bg-BG"/>
        </w:rPr>
        <w:t>?</w:t>
      </w:r>
      <w:r w:rsidR="00217DDF" w:rsidRPr="00AC678A">
        <w:rPr>
          <w:b/>
          <w:i/>
          <w:lang w:val="bg-BG"/>
        </w:rPr>
        <w:t xml:space="preserve"> (</w:t>
      </w:r>
      <w:r w:rsidR="00D719DC" w:rsidRPr="00AC678A">
        <w:rPr>
          <w:b/>
          <w:i/>
          <w:lang w:val="bg-BG"/>
        </w:rPr>
        <w:t>2</w:t>
      </w:r>
      <w:r w:rsidR="00217DDF" w:rsidRPr="00AC678A">
        <w:rPr>
          <w:b/>
          <w:i/>
          <w:lang w:val="bg-BG"/>
        </w:rPr>
        <w:t xml:space="preserve"> т.)</w:t>
      </w:r>
    </w:p>
    <w:p w:rsidR="00327991" w:rsidRPr="00327991" w:rsidRDefault="00327991" w:rsidP="00FC6300">
      <w:pPr>
        <w:rPr>
          <w:lang w:val="bg-BG"/>
        </w:rPr>
      </w:pPr>
      <w:r>
        <w:rPr>
          <w:lang w:val="bg-BG"/>
        </w:rPr>
        <w:t xml:space="preserve">За мен е важно да се разбирам с колегите си, </w:t>
      </w:r>
      <w:r w:rsidR="00215D2D">
        <w:rPr>
          <w:lang w:val="bg-BG"/>
        </w:rPr>
        <w:t>нека да дам пример не мога да отида на работа и да не говоря с никого (нямам предвид да преча на някого докато си върши работата), да не си говоря с колегите да не се разбирам с тях, тогава какво правя в тази фирма защо изобщо съм там, аз от тази фирма ли съм и работя ли като софтуерен инженер или съм някакъв странен „почетен гост“, който се разхожда без цел из фирмата и се чуди какво да прави. Не може да не се разбирам с колегите, работата няма да върви, няма да ходя с удоволствие на работа, какво ще правя там ако с никой не си говоря, това е един от важните признаци за добра личност колегиалност и общителност, надявам се където и да работя в бъдеще, че ще намеря добри колеги с които да се разбирам.</w:t>
      </w:r>
    </w:p>
    <w:p w:rsidR="009A389C" w:rsidRDefault="009A389C" w:rsidP="00FC6300">
      <w:pPr>
        <w:rPr>
          <w:b/>
          <w:i/>
          <w:lang w:val="bg-BG"/>
        </w:rPr>
      </w:pPr>
      <w:r w:rsidRPr="00AC678A">
        <w:rPr>
          <w:b/>
          <w:i/>
          <w:lang w:val="bg-BG"/>
        </w:rPr>
        <w:t>Харесва ли ви да помагате на колегите си? Защо е важно да го правите? Как това ви прави по-добри специалисти и професионалисти?</w:t>
      </w:r>
      <w:r w:rsidR="00217DDF" w:rsidRPr="00AC678A">
        <w:rPr>
          <w:b/>
          <w:i/>
          <w:lang w:val="bg-BG"/>
        </w:rPr>
        <w:t xml:space="preserve"> (2 т.)</w:t>
      </w:r>
    </w:p>
    <w:p w:rsidR="00215D2D" w:rsidRPr="00215D2D" w:rsidRDefault="00215D2D" w:rsidP="00FC6300">
      <w:pPr>
        <w:rPr>
          <w:lang w:val="bg-BG"/>
        </w:rPr>
      </w:pPr>
      <w:r>
        <w:rPr>
          <w:lang w:val="bg-BG"/>
        </w:rPr>
        <w:t>Трябва да се помага на колегите, защото времето никога не стига, когато си помогнал проявил си колегиалност, лично аз се чувствам по добре, разбира се следващия път този човек може да не ми поиска помощ, може проекта да върви по гладко, този човек може да се нуждае само леко да се „бутне“ , дори да може се окаже много добър програмист.</w:t>
      </w:r>
    </w:p>
    <w:p w:rsidR="00D719DC" w:rsidRDefault="00D719DC" w:rsidP="00FC6300">
      <w:pPr>
        <w:rPr>
          <w:b/>
          <w:i/>
          <w:lang w:val="bg-BG"/>
        </w:rPr>
      </w:pPr>
      <w:r w:rsidRPr="00AC678A">
        <w:rPr>
          <w:b/>
          <w:i/>
          <w:lang w:val="bg-BG"/>
        </w:rPr>
        <w:t>Споделяте ли културата на свободно споделяне на знания и взаимопомощ? Вярвате ли, че като помагате на другите и споделяте знанията си свободно, помагате не само на обществото, но и на себе си? Харесва ли ви да имате колеги,</w:t>
      </w:r>
      <w:r w:rsidR="00055D00" w:rsidRPr="00AC678A">
        <w:rPr>
          <w:b/>
          <w:i/>
          <w:lang w:val="bg-BG"/>
        </w:rPr>
        <w:t xml:space="preserve"> които ви споделят кое как се </w:t>
      </w:r>
      <w:r w:rsidR="00055D00" w:rsidRPr="00AC678A">
        <w:rPr>
          <w:b/>
          <w:i/>
          <w:lang w:val="bg-BG"/>
        </w:rPr>
        <w:lastRenderedPageBreak/>
        <w:t>прави, помагат ви, уча</w:t>
      </w:r>
      <w:r w:rsidRPr="00AC678A">
        <w:rPr>
          <w:b/>
          <w:i/>
          <w:lang w:val="bg-BG"/>
        </w:rPr>
        <w:t xml:space="preserve">т </w:t>
      </w:r>
      <w:r w:rsidR="00055D00" w:rsidRPr="00AC678A">
        <w:rPr>
          <w:b/>
          <w:i/>
          <w:lang w:val="bg-BG"/>
        </w:rPr>
        <w:t xml:space="preserve">ви </w:t>
      </w:r>
      <w:r w:rsidRPr="00AC678A">
        <w:rPr>
          <w:b/>
          <w:i/>
          <w:lang w:val="bg-BG"/>
        </w:rPr>
        <w:t xml:space="preserve">и </w:t>
      </w:r>
      <w:r w:rsidR="00055D00" w:rsidRPr="00AC678A">
        <w:rPr>
          <w:b/>
          <w:i/>
          <w:lang w:val="bg-BG"/>
        </w:rPr>
        <w:t xml:space="preserve">ви </w:t>
      </w:r>
      <w:r w:rsidRPr="00AC678A">
        <w:rPr>
          <w:b/>
          <w:i/>
          <w:lang w:val="bg-BG"/>
        </w:rPr>
        <w:t>подкрепят ежедневно? Смятате ли, че ако всеки помага на колеги, приятели и дори и на непознати, светът ще стане по-добро място за живеене? (2 т)</w:t>
      </w:r>
    </w:p>
    <w:p w:rsidR="00714582" w:rsidRDefault="00714582" w:rsidP="00FC6300">
      <w:pPr>
        <w:rPr>
          <w:lang w:val="bg-BG"/>
        </w:rPr>
      </w:pPr>
      <w:r w:rsidRPr="00714582">
        <w:rPr>
          <w:lang w:val="bg-BG"/>
        </w:rPr>
        <w:t>Вярвам, че ако хората си помагахме повече нямаше да се стигне дотук (в България положението не е никак добре), подрастващото поколение не ми харесва, хората са отчаяни, много неща могат да се коментират по тази тема но няма да ги коментирам не им е мястото тук, само ще напиша това, в работата ако колега ме помоли за помощ (стига да съм компетентен по въпроса) ще му помогна, помагал съм на колеги, които още не осъзнават защо го правя, светът не е стигнал дотук заради криене на знание, компютрите не са се развили понеже всичко е било засекретено и никой е нямал достъп до данните, точно обратното компютрите са достигнали днешното си развитие благодарение на споделянето, ако знанието е скрито то ние няма да живеем в демократичен свят а свят в който сме ограничени. Надявам се хората да се досетят, че ако споделят знанията си и си помагат самия начин на живот ще се по добре, ще се издигнат на духовно ниво, и ще сме готови да преоткриваме нови светове. Разбира се хората са егоисти и не осъзнават това, има само един начин да го разберат във война но тогава е прекалено късно.</w:t>
      </w:r>
    </w:p>
    <w:p w:rsidR="00714582" w:rsidRDefault="00714582" w:rsidP="00FC6300">
      <w:pPr>
        <w:rPr>
          <w:lang w:val="bg-BG"/>
        </w:rPr>
      </w:pPr>
    </w:p>
    <w:p w:rsidR="009A389C" w:rsidRDefault="009A389C" w:rsidP="00FC6300">
      <w:pPr>
        <w:rPr>
          <w:b/>
          <w:i/>
          <w:lang w:val="bg-BG"/>
        </w:rPr>
      </w:pPr>
      <w:r w:rsidRPr="00AC678A">
        <w:rPr>
          <w:b/>
          <w:i/>
          <w:lang w:val="bg-BG"/>
        </w:rPr>
        <w:t xml:space="preserve">Знаете ли, че да работиш в екип е приятно, защото учиш от другите и те учат от </w:t>
      </w:r>
      <w:r w:rsidR="00055D00" w:rsidRPr="00AC678A">
        <w:rPr>
          <w:b/>
          <w:i/>
          <w:lang w:val="bg-BG"/>
        </w:rPr>
        <w:t>вас</w:t>
      </w:r>
      <w:r w:rsidRPr="00AC678A">
        <w:rPr>
          <w:b/>
          <w:i/>
          <w:lang w:val="bg-BG"/>
        </w:rPr>
        <w:t>? Споделяте ли това мнение? Какво ще направите в обучението и в работата си, за да се научите да споделяте знанията и уменията си с колегите си?</w:t>
      </w:r>
      <w:r w:rsidR="00217DDF" w:rsidRPr="00AC678A">
        <w:rPr>
          <w:b/>
          <w:i/>
          <w:lang w:val="bg-BG"/>
        </w:rPr>
        <w:t xml:space="preserve"> (</w:t>
      </w:r>
      <w:r w:rsidR="00D719DC" w:rsidRPr="00AC678A">
        <w:rPr>
          <w:b/>
          <w:i/>
          <w:lang w:val="bg-BG"/>
        </w:rPr>
        <w:t>2</w:t>
      </w:r>
      <w:r w:rsidR="00217DDF" w:rsidRPr="00AC678A">
        <w:rPr>
          <w:b/>
          <w:i/>
          <w:lang w:val="bg-BG"/>
        </w:rPr>
        <w:t xml:space="preserve"> т.)</w:t>
      </w:r>
    </w:p>
    <w:p w:rsidR="00DF6F67" w:rsidRPr="00DF6F67" w:rsidRDefault="00DF6F67" w:rsidP="00FC6300">
      <w:pPr>
        <w:rPr>
          <w:lang w:val="bg-BG"/>
        </w:rPr>
      </w:pPr>
      <w:r>
        <w:rPr>
          <w:lang w:val="bg-BG"/>
        </w:rPr>
        <w:t xml:space="preserve">Знам че да работиш в екип е приятно, всеки знае по нещо малко и накрая проекта става колкото и невероятно да изглежда. В работата ще се запозная с колегите и ще общувам с тях постоянно няма друг начин в противен случай не биха ми се доверили и няма как да </w:t>
      </w:r>
      <w:r w:rsidR="00714582">
        <w:rPr>
          <w:lang w:val="bg-BG"/>
        </w:rPr>
        <w:t>споде</w:t>
      </w:r>
      <w:r>
        <w:rPr>
          <w:lang w:val="bg-BG"/>
        </w:rPr>
        <w:t>лям с тях моите знания.</w:t>
      </w:r>
    </w:p>
    <w:p w:rsidR="00714582" w:rsidRDefault="00851066" w:rsidP="00FC6300">
      <w:pPr>
        <w:rPr>
          <w:b/>
          <w:i/>
          <w:lang w:val="bg-BG"/>
        </w:rPr>
      </w:pPr>
      <w:r w:rsidRPr="00AC678A">
        <w:rPr>
          <w:b/>
          <w:i/>
          <w:lang w:val="bg-BG"/>
        </w:rPr>
        <w:t>Важно ли е да се стараете да се разбирате добре с всички? Защо трябва да се разбирате с всички, дори ако не са ви твърде приятни? Как ще се научите да го правите?</w:t>
      </w:r>
      <w:r w:rsidR="00217DDF" w:rsidRPr="00AC678A">
        <w:rPr>
          <w:b/>
          <w:i/>
          <w:lang w:val="bg-BG"/>
        </w:rPr>
        <w:t xml:space="preserve"> (2 т.)</w:t>
      </w:r>
    </w:p>
    <w:p w:rsidR="00714582" w:rsidRPr="00714582" w:rsidRDefault="00714582" w:rsidP="00FC6300">
      <w:pPr>
        <w:rPr>
          <w:lang w:val="bg-BG"/>
        </w:rPr>
      </w:pPr>
      <w:r w:rsidRPr="00714582">
        <w:rPr>
          <w:lang w:val="bg-BG"/>
        </w:rPr>
        <w:t>Много важно е да се разбирам със всички (приятни или не), няма смисъл да се карам с някого изглежда детинско или грозно отстрани, ще се постарая да се сприятеля с колегите и да бъде максимално приятен, защото не се знае кога ще им поискам помощ, на която те могат да ми откажат ако не сме в добри взаимоотношение с този човек, ако не сме в добри взаимоотношения то тогава помощта ми е сто процента отказана, и губя от това, че аз не съм се постарал да съм в добри взаимоотношение с този колега.</w:t>
      </w:r>
    </w:p>
    <w:p w:rsidR="00851066" w:rsidRDefault="00851066" w:rsidP="00851066">
      <w:pPr>
        <w:pStyle w:val="Heading2"/>
        <w:rPr>
          <w:lang w:val="bg-BG"/>
        </w:rPr>
      </w:pPr>
      <w:r>
        <w:rPr>
          <w:lang w:val="bg-BG"/>
        </w:rPr>
        <w:t>Заключение</w:t>
      </w:r>
    </w:p>
    <w:p w:rsidR="00851066" w:rsidRDefault="00851066" w:rsidP="00851066">
      <w:pPr>
        <w:rPr>
          <w:b/>
          <w:i/>
          <w:lang w:val="bg-BG"/>
        </w:rPr>
      </w:pPr>
      <w:r w:rsidRPr="00D85693">
        <w:rPr>
          <w:b/>
          <w:i/>
          <w:lang w:val="bg-BG"/>
        </w:rPr>
        <w:t>Все още ли искате да станете софтуерни инженери?</w:t>
      </w:r>
      <w:r w:rsidR="00217DDF" w:rsidRPr="00D85693">
        <w:rPr>
          <w:b/>
          <w:i/>
          <w:lang w:val="bg-BG"/>
        </w:rPr>
        <w:t xml:space="preserve"> (1 т.)</w:t>
      </w:r>
    </w:p>
    <w:p w:rsidR="00D85693" w:rsidRPr="00D85693" w:rsidRDefault="00D85693" w:rsidP="00851066">
      <w:pPr>
        <w:rPr>
          <w:lang w:val="bg-BG"/>
        </w:rPr>
      </w:pPr>
      <w:r>
        <w:rPr>
          <w:lang w:val="bg-BG"/>
        </w:rPr>
        <w:t>Все още искам да стана софтуерен инженер, есето което написах ме мотивира да стана по добър, да вниквам в детайлите и да се старая повече, да отделя цялото си време и внимание на това с което съм се захванал и ми харесва.</w:t>
      </w:r>
    </w:p>
    <w:p w:rsidR="00851066" w:rsidRDefault="00851066" w:rsidP="00851066">
      <w:pPr>
        <w:rPr>
          <w:b/>
          <w:i/>
          <w:lang w:val="bg-BG"/>
        </w:rPr>
      </w:pPr>
      <w:r w:rsidRPr="00D85693">
        <w:rPr>
          <w:b/>
          <w:i/>
          <w:lang w:val="bg-BG"/>
        </w:rPr>
        <w:t>Наистина ли сте готови да отделите цялото си време и енергия, за да овладеете професията софтуерен инженер и да станете професионалисти?</w:t>
      </w:r>
      <w:r w:rsidR="00217DDF" w:rsidRPr="00D85693">
        <w:rPr>
          <w:b/>
          <w:i/>
          <w:lang w:val="bg-BG"/>
        </w:rPr>
        <w:t xml:space="preserve"> (1 т.)</w:t>
      </w:r>
    </w:p>
    <w:p w:rsidR="00D85693" w:rsidRPr="00D85693" w:rsidRDefault="00D85693" w:rsidP="00851066">
      <w:pPr>
        <w:rPr>
          <w:lang w:val="bg-BG"/>
        </w:rPr>
      </w:pPr>
      <w:r>
        <w:rPr>
          <w:lang w:val="bg-BG"/>
        </w:rPr>
        <w:t xml:space="preserve">Готов съм да отделя цялото си внимание и енергия за пътя на софтуерния инженер. Надявам се макар и дълъг пътя да се окаже приятен (запознаване с колеги, писане на интересни проекти). </w:t>
      </w:r>
    </w:p>
    <w:p w:rsidR="00D85693" w:rsidRDefault="00851066" w:rsidP="00851066">
      <w:pPr>
        <w:rPr>
          <w:lang w:val="bg-BG"/>
        </w:rPr>
      </w:pPr>
      <w:r w:rsidRPr="00D85693">
        <w:rPr>
          <w:b/>
          <w:i/>
          <w:lang w:val="bg-BG"/>
        </w:rPr>
        <w:t>Готови ли сте да учите, практикувате и работите всекидневно, постоянно и усърдно?</w:t>
      </w:r>
      <w:r w:rsidR="00217DDF" w:rsidRPr="00D85693">
        <w:rPr>
          <w:b/>
          <w:i/>
          <w:lang w:val="bg-BG"/>
        </w:rPr>
        <w:t xml:space="preserve"> (1 т.)</w:t>
      </w:r>
    </w:p>
    <w:p w:rsidR="00D85693" w:rsidRPr="00D85693" w:rsidRDefault="00D85693" w:rsidP="00851066">
      <w:pPr>
        <w:rPr>
          <w:lang w:val="bg-BG"/>
        </w:rPr>
      </w:pPr>
      <w:bookmarkStart w:id="0" w:name="_GoBack"/>
      <w:r>
        <w:rPr>
          <w:lang w:val="bg-BG"/>
        </w:rPr>
        <w:lastRenderedPageBreak/>
        <w:t>Готов съм да уча да практикувам да се упражнявам, готов съм да покажа желанието си да стана софтуерен инженер.</w:t>
      </w:r>
    </w:p>
    <w:p w:rsidR="00851066" w:rsidRDefault="00851066" w:rsidP="00851066">
      <w:pPr>
        <w:rPr>
          <w:b/>
          <w:i/>
          <w:lang w:val="bg-BG"/>
        </w:rPr>
      </w:pPr>
      <w:r w:rsidRPr="00D85693">
        <w:rPr>
          <w:b/>
          <w:i/>
          <w:lang w:val="bg-BG"/>
        </w:rPr>
        <w:t xml:space="preserve">Разбирате ли какво е да си супер професионалист? Наистина ли искате да станете </w:t>
      </w:r>
      <w:r w:rsidR="00055D00" w:rsidRPr="00D85693">
        <w:rPr>
          <w:b/>
          <w:i/>
          <w:lang w:val="bg-BG"/>
        </w:rPr>
        <w:t>супер добър софтуерен инженер на световно ниво</w:t>
      </w:r>
      <w:r w:rsidRPr="00D85693">
        <w:rPr>
          <w:b/>
          <w:i/>
          <w:lang w:val="bg-BG"/>
        </w:rPr>
        <w:t>?</w:t>
      </w:r>
      <w:r w:rsidR="00217DDF" w:rsidRPr="00D85693">
        <w:rPr>
          <w:b/>
          <w:i/>
          <w:lang w:val="bg-BG"/>
        </w:rPr>
        <w:t xml:space="preserve"> (1 т.)</w:t>
      </w:r>
    </w:p>
    <w:p w:rsidR="00D85693" w:rsidRPr="00D85693" w:rsidRDefault="00D85693" w:rsidP="00851066">
      <w:pPr>
        <w:rPr>
          <w:lang w:val="bg-BG"/>
        </w:rPr>
      </w:pPr>
      <w:r>
        <w:rPr>
          <w:lang w:val="bg-BG"/>
        </w:rPr>
        <w:t>Искам да стана добър в това което работя, следователно искам да стана „супер добър“ софтуерен инженер.</w:t>
      </w:r>
    </w:p>
    <w:p w:rsidR="00851066" w:rsidRDefault="00851066" w:rsidP="00851066">
      <w:pPr>
        <w:rPr>
          <w:b/>
          <w:i/>
          <w:lang w:val="bg-BG"/>
        </w:rPr>
      </w:pPr>
      <w:r w:rsidRPr="00D85693">
        <w:rPr>
          <w:b/>
          <w:i/>
          <w:lang w:val="bg-BG"/>
        </w:rPr>
        <w:t>Обещавате ли на себе си да бъдете отговорни и сериозни в обучението и работата си? Може ли да се разчита на вас?</w:t>
      </w:r>
      <w:r w:rsidR="00217DDF" w:rsidRPr="00D85693">
        <w:rPr>
          <w:b/>
          <w:i/>
          <w:lang w:val="bg-BG"/>
        </w:rPr>
        <w:t xml:space="preserve"> (1 т.)</w:t>
      </w:r>
    </w:p>
    <w:p w:rsidR="00D85693" w:rsidRPr="00D85693" w:rsidRDefault="00D85693" w:rsidP="00851066">
      <w:pPr>
        <w:rPr>
          <w:lang w:val="bg-BG"/>
        </w:rPr>
      </w:pPr>
      <w:r>
        <w:rPr>
          <w:lang w:val="bg-BG"/>
        </w:rPr>
        <w:t>Обещавам на се бе си да бъда отговорен, и да дам всичко за да премина през пътя на софтуерния</w:t>
      </w:r>
      <w:r w:rsidR="003F7160">
        <w:rPr>
          <w:lang w:val="bg-BG"/>
        </w:rPr>
        <w:t xml:space="preserve"> инженер, знам че няма да е леко.</w:t>
      </w:r>
    </w:p>
    <w:p w:rsidR="00851066" w:rsidRDefault="00851066" w:rsidP="00851066">
      <w:pPr>
        <w:rPr>
          <w:b/>
          <w:i/>
          <w:lang w:val="bg-BG"/>
        </w:rPr>
      </w:pPr>
      <w:r w:rsidRPr="00D85693">
        <w:rPr>
          <w:b/>
          <w:i/>
          <w:lang w:val="bg-BG"/>
        </w:rPr>
        <w:t>Обещавате ли на себе си да се стараете да работите с високо качество и да изпипвате детайлите в своята работа?</w:t>
      </w:r>
      <w:r w:rsidR="00217DDF" w:rsidRPr="00D85693">
        <w:rPr>
          <w:b/>
          <w:i/>
          <w:lang w:val="bg-BG"/>
        </w:rPr>
        <w:t xml:space="preserve"> (1 т.)</w:t>
      </w:r>
    </w:p>
    <w:p w:rsidR="003F7160" w:rsidRPr="003F7160" w:rsidRDefault="003F7160" w:rsidP="00851066">
      <w:pPr>
        <w:rPr>
          <w:lang w:val="bg-BG"/>
        </w:rPr>
      </w:pPr>
      <w:r>
        <w:rPr>
          <w:lang w:val="bg-BG"/>
        </w:rPr>
        <w:t>Трябва да се стараем всичко да бъде на високо качество, все пак когато един проект е завършен и е „съвършен“ удоволствие е на софтуерния разработчик да се радва на постигнатото с колегите.</w:t>
      </w:r>
    </w:p>
    <w:p w:rsidR="00851066" w:rsidRDefault="008F5B1E" w:rsidP="00FC6300">
      <w:pPr>
        <w:rPr>
          <w:b/>
          <w:i/>
          <w:lang w:val="bg-BG"/>
        </w:rPr>
      </w:pPr>
      <w:r w:rsidRPr="00D85693">
        <w:rPr>
          <w:b/>
          <w:i/>
          <w:lang w:val="bg-BG"/>
        </w:rPr>
        <w:t>Обещавате ли пред себе си, че ще вложите цялото си старание и всички усилия за да се разбирате добре с колегите си, да се отнасяте позитивно към тях и да работите успешно в екип</w:t>
      </w:r>
      <w:r w:rsidR="00055D00" w:rsidRPr="00D85693">
        <w:rPr>
          <w:b/>
          <w:i/>
          <w:lang w:val="bg-BG"/>
        </w:rPr>
        <w:t xml:space="preserve"> и да споделяте знанията си свободно</w:t>
      </w:r>
      <w:r w:rsidRPr="00D85693">
        <w:rPr>
          <w:b/>
          <w:i/>
          <w:lang w:val="bg-BG"/>
        </w:rPr>
        <w:t>?</w:t>
      </w:r>
      <w:r w:rsidR="00217DDF" w:rsidRPr="00D85693">
        <w:rPr>
          <w:b/>
          <w:i/>
          <w:lang w:val="bg-BG"/>
        </w:rPr>
        <w:t xml:space="preserve"> (2 т.)</w:t>
      </w:r>
    </w:p>
    <w:p w:rsidR="003F7160" w:rsidRPr="006B6805" w:rsidRDefault="006B6805" w:rsidP="00FC6300">
      <w:pPr>
        <w:rPr>
          <w:lang w:val="bg-BG"/>
        </w:rPr>
      </w:pPr>
      <w:r>
        <w:rPr>
          <w:lang w:val="bg-BG"/>
        </w:rPr>
        <w:t>Едно от най – важните неща в една фирма е да се разбираш с колегите, ако не се разбираш с колегите, то сякаш ти не работиш в тази фирма и тези колеги са ти непознати, обещавам на себе си да помагам на колегите с каквото мога и да ги подкрепям тъй като живота не е лесен и винаги се изправяш пред трудности, а когато има кой да ти подаде ръка в тежък момент е най добре.</w:t>
      </w:r>
    </w:p>
    <w:p w:rsidR="008F5B1E" w:rsidRDefault="008F5B1E" w:rsidP="00FC6300">
      <w:pPr>
        <w:rPr>
          <w:i/>
          <w:lang w:val="bg-BG"/>
        </w:rPr>
      </w:pPr>
      <w:r w:rsidRPr="00D85693">
        <w:rPr>
          <w:b/>
          <w:i/>
          <w:lang w:val="bg-BG"/>
        </w:rPr>
        <w:t>Какво още ще обещаете на себе си, за да успеете да станете кадърен софтуерен инженер?</w:t>
      </w:r>
      <w:r w:rsidR="00055D00" w:rsidRPr="00D85693">
        <w:rPr>
          <w:b/>
          <w:i/>
          <w:lang w:val="bg-BG"/>
        </w:rPr>
        <w:t xml:space="preserve"> Кое е най-важното ви вътрешно обещание?</w:t>
      </w:r>
      <w:r w:rsidR="00217DDF" w:rsidRPr="00D85693">
        <w:rPr>
          <w:b/>
          <w:i/>
          <w:lang w:val="bg-BG"/>
        </w:rPr>
        <w:t xml:space="preserve"> (2 т.)</w:t>
      </w:r>
      <w:r w:rsidR="00B11270" w:rsidRPr="00D85693">
        <w:rPr>
          <w:b/>
          <w:i/>
          <w:lang w:val="bg-BG"/>
        </w:rPr>
        <w:t xml:space="preserve"> </w:t>
      </w:r>
    </w:p>
    <w:p w:rsidR="006B6805" w:rsidRPr="009E78E2" w:rsidRDefault="006B6805" w:rsidP="00FC6300">
      <w:pPr>
        <w:rPr>
          <w:lang w:val="bg-BG"/>
        </w:rPr>
      </w:pPr>
      <w:r w:rsidRPr="009E78E2">
        <w:rPr>
          <w:lang w:val="bg-BG"/>
        </w:rPr>
        <w:t xml:space="preserve">Моето вътрешно обещание е да не спирам да се усъвършенствам, надявам да постигна желания резултат (не става въпрос за точки) като софтуерен инженер, надявам се да попадна сред добри колеги, и да се занимавам с интересни проекти, като заключение мога да кажа, </w:t>
      </w:r>
      <w:r w:rsidR="00614E03">
        <w:rPr>
          <w:lang w:val="bg-BG"/>
        </w:rPr>
        <w:t>че това което прави екипа на Ака</w:t>
      </w:r>
      <w:r w:rsidRPr="009E78E2">
        <w:rPr>
          <w:lang w:val="bg-BG"/>
        </w:rPr>
        <w:t>демията на Телерик, е да помага на ентусиазираните хора да се реализират и да им показва път, благодаря за възможността за написването на есето въпросите бяха великолепни, надявам се и другите колеги да преоткрият своите вътрешни обещания, и да намерят правилния път които наистина ще ги направи щастливи.</w:t>
      </w:r>
      <w:bookmarkEnd w:id="0"/>
    </w:p>
    <w:sectPr w:rsidR="006B6805" w:rsidRPr="009E78E2" w:rsidSect="00346BC7">
      <w:headerReference w:type="default" r:id="rId13"/>
      <w:footerReference w:type="default" r:id="rId14"/>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BBF" w:rsidRDefault="00611BBF">
      <w:r>
        <w:separator/>
      </w:r>
    </w:p>
  </w:endnote>
  <w:endnote w:type="continuationSeparator" w:id="0">
    <w:p w:rsidR="00611BBF" w:rsidRDefault="0061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758B8" w:rsidRDefault="008758B8" w:rsidP="00084F57">
          <w:pPr>
            <w:pStyle w:val="Footer"/>
            <w:spacing w:before="60"/>
            <w:jc w:val="left"/>
            <w:rPr>
              <w:rFonts w:eastAsia="Malgun Gothic"/>
              <w:b/>
              <w:i/>
              <w:lang w:val="bg-BG" w:eastAsia="ko-KR"/>
            </w:rPr>
          </w:pPr>
          <w:r>
            <w:rPr>
              <w:rFonts w:eastAsia="Malgun Gothic"/>
              <w:b/>
              <w:i/>
              <w:lang w:val="bg-BG" w:eastAsia="ko-KR"/>
            </w:rPr>
            <w:t>Академия на Телерик за софтуерни инженери</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614E03">
            <w:rPr>
              <w:noProof/>
            </w:rPr>
            <w:t>16</w:t>
          </w:r>
          <w:r w:rsidRPr="000E532F">
            <w:fldChar w:fldCharType="end"/>
          </w:r>
          <w:r w:rsidRPr="000E532F">
            <w:t xml:space="preserve"> of </w:t>
          </w:r>
          <w:r w:rsidR="00611BBF">
            <w:fldChar w:fldCharType="begin"/>
          </w:r>
          <w:r w:rsidR="00611BBF">
            <w:instrText xml:space="preserve"> NUMPAGES </w:instrText>
          </w:r>
          <w:r w:rsidR="00611BBF">
            <w:fldChar w:fldCharType="separate"/>
          </w:r>
          <w:r w:rsidR="00614E03">
            <w:rPr>
              <w:noProof/>
            </w:rPr>
            <w:t>16</w:t>
          </w:r>
          <w:r w:rsidR="00611BBF">
            <w:rPr>
              <w:noProof/>
            </w:rPr>
            <w:fldChar w:fldCharType="end"/>
          </w:r>
        </w:p>
      </w:tc>
      <w:tc>
        <w:tcPr>
          <w:tcW w:w="3544" w:type="dxa"/>
          <w:vAlign w:val="center"/>
        </w:tcPr>
        <w:p w:rsidR="003F3A33" w:rsidRPr="008758B8" w:rsidRDefault="00611BBF" w:rsidP="00084F57">
          <w:pPr>
            <w:pStyle w:val="Footer"/>
            <w:spacing w:before="60"/>
            <w:jc w:val="right"/>
            <w:rPr>
              <w:b/>
              <w:noProof/>
              <w:szCs w:val="22"/>
            </w:rPr>
          </w:pPr>
          <w:hyperlink r:id="rId1" w:history="1">
            <w:r w:rsidR="008758B8" w:rsidRPr="008758B8">
              <w:rPr>
                <w:rStyle w:val="Hyperlink"/>
                <w:noProof/>
              </w:rPr>
              <w:t>facebook.com/TelerikAcademy</w:t>
            </w:r>
          </w:hyperlink>
          <w:r w:rsidR="008758B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BBF" w:rsidRDefault="00611BBF">
      <w:r>
        <w:separator/>
      </w:r>
    </w:p>
  </w:footnote>
  <w:footnote w:type="continuationSeparator" w:id="0">
    <w:p w:rsidR="00611BBF" w:rsidRDefault="00611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153FDF"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0C300D" w:rsidRDefault="000C300D" w:rsidP="00A9626F">
          <w:pPr>
            <w:pStyle w:val="Header"/>
            <w:spacing w:before="60" w:line="240" w:lineRule="exact"/>
            <w:rPr>
              <w:lang w:val="bg-BG"/>
            </w:rPr>
          </w:pPr>
          <w:r>
            <w:rPr>
              <w:lang w:val="bg-BG"/>
            </w:rPr>
            <w:t>б</w:t>
          </w:r>
          <w:r w:rsidR="008758B8">
            <w:rPr>
              <w:lang w:val="bg-BG"/>
            </w:rPr>
            <w:t>ул.</w:t>
          </w:r>
          <w:r w:rsidR="0014677B">
            <w:t xml:space="preserve"> </w:t>
          </w:r>
          <w:r w:rsidR="008758B8">
            <w:rPr>
              <w:lang w:val="bg-BG"/>
            </w:rPr>
            <w:t>“Александър Малинов“</w:t>
          </w:r>
          <w:r w:rsidR="0014677B">
            <w:t xml:space="preserve"> </w:t>
          </w:r>
          <w:r w:rsidR="008758B8">
            <w:rPr>
              <w:lang w:val="bg-BG"/>
            </w:rPr>
            <w:t>№</w:t>
          </w:r>
          <w:r w:rsidR="00153FDF">
            <w:t xml:space="preserve"> </w:t>
          </w:r>
          <w:r w:rsidR="008758B8">
            <w:rPr>
              <w:lang w:val="bg-BG"/>
            </w:rPr>
            <w:t>3</w:t>
          </w:r>
          <w:r w:rsidR="00153FDF">
            <w:t>1</w:t>
          </w:r>
          <w:r w:rsidR="0046113A">
            <w:t xml:space="preserve">, </w:t>
          </w:r>
          <w:r w:rsidR="008758B8">
            <w:rPr>
              <w:rFonts w:eastAsia="Malgun Gothic"/>
              <w:lang w:val="bg-BG" w:eastAsia="ko-KR"/>
            </w:rPr>
            <w:t>София</w:t>
          </w:r>
          <w:r>
            <w:t>, 1729</w:t>
          </w:r>
        </w:p>
        <w:p w:rsidR="003F3A33" w:rsidRDefault="00611BBF"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BF6"/>
    <w:multiLevelType w:val="hybridMultilevel"/>
    <w:tmpl w:val="32FAEA02"/>
    <w:lvl w:ilvl="0" w:tplc="F3FA7AA0">
      <w:start w:val="1"/>
      <w:numFmt w:val="bullet"/>
      <w:lvlText w:val=""/>
      <w:lvlJc w:val="left"/>
      <w:pPr>
        <w:tabs>
          <w:tab w:val="num" w:pos="720"/>
        </w:tabs>
        <w:ind w:left="720" w:hanging="360"/>
      </w:pPr>
      <w:rPr>
        <w:rFonts w:ascii="Wingdings 2" w:hAnsi="Wingdings 2" w:hint="default"/>
      </w:rPr>
    </w:lvl>
    <w:lvl w:ilvl="1" w:tplc="B9A2EBE8" w:tentative="1">
      <w:start w:val="1"/>
      <w:numFmt w:val="bullet"/>
      <w:lvlText w:val=""/>
      <w:lvlJc w:val="left"/>
      <w:pPr>
        <w:tabs>
          <w:tab w:val="num" w:pos="1440"/>
        </w:tabs>
        <w:ind w:left="1440" w:hanging="360"/>
      </w:pPr>
      <w:rPr>
        <w:rFonts w:ascii="Wingdings 2" w:hAnsi="Wingdings 2" w:hint="default"/>
      </w:rPr>
    </w:lvl>
    <w:lvl w:ilvl="2" w:tplc="A9F49E34" w:tentative="1">
      <w:start w:val="1"/>
      <w:numFmt w:val="bullet"/>
      <w:lvlText w:val=""/>
      <w:lvlJc w:val="left"/>
      <w:pPr>
        <w:tabs>
          <w:tab w:val="num" w:pos="2160"/>
        </w:tabs>
        <w:ind w:left="2160" w:hanging="360"/>
      </w:pPr>
      <w:rPr>
        <w:rFonts w:ascii="Wingdings 2" w:hAnsi="Wingdings 2" w:hint="default"/>
      </w:rPr>
    </w:lvl>
    <w:lvl w:ilvl="3" w:tplc="BB449B96" w:tentative="1">
      <w:start w:val="1"/>
      <w:numFmt w:val="bullet"/>
      <w:lvlText w:val=""/>
      <w:lvlJc w:val="left"/>
      <w:pPr>
        <w:tabs>
          <w:tab w:val="num" w:pos="2880"/>
        </w:tabs>
        <w:ind w:left="2880" w:hanging="360"/>
      </w:pPr>
      <w:rPr>
        <w:rFonts w:ascii="Wingdings 2" w:hAnsi="Wingdings 2" w:hint="default"/>
      </w:rPr>
    </w:lvl>
    <w:lvl w:ilvl="4" w:tplc="547C7E2C" w:tentative="1">
      <w:start w:val="1"/>
      <w:numFmt w:val="bullet"/>
      <w:lvlText w:val=""/>
      <w:lvlJc w:val="left"/>
      <w:pPr>
        <w:tabs>
          <w:tab w:val="num" w:pos="3600"/>
        </w:tabs>
        <w:ind w:left="3600" w:hanging="360"/>
      </w:pPr>
      <w:rPr>
        <w:rFonts w:ascii="Wingdings 2" w:hAnsi="Wingdings 2" w:hint="default"/>
      </w:rPr>
    </w:lvl>
    <w:lvl w:ilvl="5" w:tplc="E1F05186" w:tentative="1">
      <w:start w:val="1"/>
      <w:numFmt w:val="bullet"/>
      <w:lvlText w:val=""/>
      <w:lvlJc w:val="left"/>
      <w:pPr>
        <w:tabs>
          <w:tab w:val="num" w:pos="4320"/>
        </w:tabs>
        <w:ind w:left="4320" w:hanging="360"/>
      </w:pPr>
      <w:rPr>
        <w:rFonts w:ascii="Wingdings 2" w:hAnsi="Wingdings 2" w:hint="default"/>
      </w:rPr>
    </w:lvl>
    <w:lvl w:ilvl="6" w:tplc="E782FB3E" w:tentative="1">
      <w:start w:val="1"/>
      <w:numFmt w:val="bullet"/>
      <w:lvlText w:val=""/>
      <w:lvlJc w:val="left"/>
      <w:pPr>
        <w:tabs>
          <w:tab w:val="num" w:pos="5040"/>
        </w:tabs>
        <w:ind w:left="5040" w:hanging="360"/>
      </w:pPr>
      <w:rPr>
        <w:rFonts w:ascii="Wingdings 2" w:hAnsi="Wingdings 2" w:hint="default"/>
      </w:rPr>
    </w:lvl>
    <w:lvl w:ilvl="7" w:tplc="3F421B04" w:tentative="1">
      <w:start w:val="1"/>
      <w:numFmt w:val="bullet"/>
      <w:lvlText w:val=""/>
      <w:lvlJc w:val="left"/>
      <w:pPr>
        <w:tabs>
          <w:tab w:val="num" w:pos="5760"/>
        </w:tabs>
        <w:ind w:left="5760" w:hanging="360"/>
      </w:pPr>
      <w:rPr>
        <w:rFonts w:ascii="Wingdings 2" w:hAnsi="Wingdings 2" w:hint="default"/>
      </w:rPr>
    </w:lvl>
    <w:lvl w:ilvl="8" w:tplc="C61EFFBA" w:tentative="1">
      <w:start w:val="1"/>
      <w:numFmt w:val="bullet"/>
      <w:lvlText w:val=""/>
      <w:lvlJc w:val="left"/>
      <w:pPr>
        <w:tabs>
          <w:tab w:val="num" w:pos="6480"/>
        </w:tabs>
        <w:ind w:left="6480" w:hanging="360"/>
      </w:pPr>
      <w:rPr>
        <w:rFonts w:ascii="Wingdings 2" w:hAnsi="Wingdings 2"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F027B"/>
    <w:multiLevelType w:val="hybridMultilevel"/>
    <w:tmpl w:val="B7E8C0E2"/>
    <w:lvl w:ilvl="0" w:tplc="46C674FA">
      <w:start w:val="1"/>
      <w:numFmt w:val="bullet"/>
      <w:lvlText w:val=""/>
      <w:lvlJc w:val="left"/>
      <w:pPr>
        <w:tabs>
          <w:tab w:val="num" w:pos="720"/>
        </w:tabs>
        <w:ind w:left="720" w:hanging="360"/>
      </w:pPr>
      <w:rPr>
        <w:rFonts w:ascii="Wingdings 2" w:hAnsi="Wingdings 2" w:hint="default"/>
      </w:rPr>
    </w:lvl>
    <w:lvl w:ilvl="1" w:tplc="2BDCF9EA" w:tentative="1">
      <w:start w:val="1"/>
      <w:numFmt w:val="bullet"/>
      <w:lvlText w:val=""/>
      <w:lvlJc w:val="left"/>
      <w:pPr>
        <w:tabs>
          <w:tab w:val="num" w:pos="1440"/>
        </w:tabs>
        <w:ind w:left="1440" w:hanging="360"/>
      </w:pPr>
      <w:rPr>
        <w:rFonts w:ascii="Wingdings 2" w:hAnsi="Wingdings 2" w:hint="default"/>
      </w:rPr>
    </w:lvl>
    <w:lvl w:ilvl="2" w:tplc="4D4A81A8" w:tentative="1">
      <w:start w:val="1"/>
      <w:numFmt w:val="bullet"/>
      <w:lvlText w:val=""/>
      <w:lvlJc w:val="left"/>
      <w:pPr>
        <w:tabs>
          <w:tab w:val="num" w:pos="2160"/>
        </w:tabs>
        <w:ind w:left="2160" w:hanging="360"/>
      </w:pPr>
      <w:rPr>
        <w:rFonts w:ascii="Wingdings 2" w:hAnsi="Wingdings 2" w:hint="default"/>
      </w:rPr>
    </w:lvl>
    <w:lvl w:ilvl="3" w:tplc="77C2B9FC" w:tentative="1">
      <w:start w:val="1"/>
      <w:numFmt w:val="bullet"/>
      <w:lvlText w:val=""/>
      <w:lvlJc w:val="left"/>
      <w:pPr>
        <w:tabs>
          <w:tab w:val="num" w:pos="2880"/>
        </w:tabs>
        <w:ind w:left="2880" w:hanging="360"/>
      </w:pPr>
      <w:rPr>
        <w:rFonts w:ascii="Wingdings 2" w:hAnsi="Wingdings 2" w:hint="default"/>
      </w:rPr>
    </w:lvl>
    <w:lvl w:ilvl="4" w:tplc="9C2272C8" w:tentative="1">
      <w:start w:val="1"/>
      <w:numFmt w:val="bullet"/>
      <w:lvlText w:val=""/>
      <w:lvlJc w:val="left"/>
      <w:pPr>
        <w:tabs>
          <w:tab w:val="num" w:pos="3600"/>
        </w:tabs>
        <w:ind w:left="3600" w:hanging="360"/>
      </w:pPr>
      <w:rPr>
        <w:rFonts w:ascii="Wingdings 2" w:hAnsi="Wingdings 2" w:hint="default"/>
      </w:rPr>
    </w:lvl>
    <w:lvl w:ilvl="5" w:tplc="CD1EACF8" w:tentative="1">
      <w:start w:val="1"/>
      <w:numFmt w:val="bullet"/>
      <w:lvlText w:val=""/>
      <w:lvlJc w:val="left"/>
      <w:pPr>
        <w:tabs>
          <w:tab w:val="num" w:pos="4320"/>
        </w:tabs>
        <w:ind w:left="4320" w:hanging="360"/>
      </w:pPr>
      <w:rPr>
        <w:rFonts w:ascii="Wingdings 2" w:hAnsi="Wingdings 2" w:hint="default"/>
      </w:rPr>
    </w:lvl>
    <w:lvl w:ilvl="6" w:tplc="16946F2E" w:tentative="1">
      <w:start w:val="1"/>
      <w:numFmt w:val="bullet"/>
      <w:lvlText w:val=""/>
      <w:lvlJc w:val="left"/>
      <w:pPr>
        <w:tabs>
          <w:tab w:val="num" w:pos="5040"/>
        </w:tabs>
        <w:ind w:left="5040" w:hanging="360"/>
      </w:pPr>
      <w:rPr>
        <w:rFonts w:ascii="Wingdings 2" w:hAnsi="Wingdings 2" w:hint="default"/>
      </w:rPr>
    </w:lvl>
    <w:lvl w:ilvl="7" w:tplc="D37AAA1E" w:tentative="1">
      <w:start w:val="1"/>
      <w:numFmt w:val="bullet"/>
      <w:lvlText w:val=""/>
      <w:lvlJc w:val="left"/>
      <w:pPr>
        <w:tabs>
          <w:tab w:val="num" w:pos="5760"/>
        </w:tabs>
        <w:ind w:left="5760" w:hanging="360"/>
      </w:pPr>
      <w:rPr>
        <w:rFonts w:ascii="Wingdings 2" w:hAnsi="Wingdings 2" w:hint="default"/>
      </w:rPr>
    </w:lvl>
    <w:lvl w:ilvl="8" w:tplc="E0886762" w:tentative="1">
      <w:start w:val="1"/>
      <w:numFmt w:val="bullet"/>
      <w:lvlText w:val=""/>
      <w:lvlJc w:val="left"/>
      <w:pPr>
        <w:tabs>
          <w:tab w:val="num" w:pos="6480"/>
        </w:tabs>
        <w:ind w:left="6480" w:hanging="360"/>
      </w:pPr>
      <w:rPr>
        <w:rFonts w:ascii="Wingdings 2" w:hAnsi="Wingdings 2" w:hint="default"/>
      </w:rPr>
    </w:lvl>
  </w:abstractNum>
  <w:abstractNum w:abstractNumId="6">
    <w:nsid w:val="51D34BAD"/>
    <w:multiLevelType w:val="hybridMultilevel"/>
    <w:tmpl w:val="E2EE5C88"/>
    <w:lvl w:ilvl="0" w:tplc="28F234FC">
      <w:start w:val="1"/>
      <w:numFmt w:val="bullet"/>
      <w:lvlText w:val=""/>
      <w:lvlJc w:val="left"/>
      <w:pPr>
        <w:tabs>
          <w:tab w:val="num" w:pos="720"/>
        </w:tabs>
        <w:ind w:left="720" w:hanging="360"/>
      </w:pPr>
      <w:rPr>
        <w:rFonts w:ascii="Wingdings 2" w:hAnsi="Wingdings 2" w:hint="default"/>
      </w:rPr>
    </w:lvl>
    <w:lvl w:ilvl="1" w:tplc="03C05E96" w:tentative="1">
      <w:start w:val="1"/>
      <w:numFmt w:val="bullet"/>
      <w:lvlText w:val=""/>
      <w:lvlJc w:val="left"/>
      <w:pPr>
        <w:tabs>
          <w:tab w:val="num" w:pos="1440"/>
        </w:tabs>
        <w:ind w:left="1440" w:hanging="360"/>
      </w:pPr>
      <w:rPr>
        <w:rFonts w:ascii="Wingdings 2" w:hAnsi="Wingdings 2" w:hint="default"/>
      </w:rPr>
    </w:lvl>
    <w:lvl w:ilvl="2" w:tplc="21C6053E" w:tentative="1">
      <w:start w:val="1"/>
      <w:numFmt w:val="bullet"/>
      <w:lvlText w:val=""/>
      <w:lvlJc w:val="left"/>
      <w:pPr>
        <w:tabs>
          <w:tab w:val="num" w:pos="2160"/>
        </w:tabs>
        <w:ind w:left="2160" w:hanging="360"/>
      </w:pPr>
      <w:rPr>
        <w:rFonts w:ascii="Wingdings 2" w:hAnsi="Wingdings 2" w:hint="default"/>
      </w:rPr>
    </w:lvl>
    <w:lvl w:ilvl="3" w:tplc="588C44E2" w:tentative="1">
      <w:start w:val="1"/>
      <w:numFmt w:val="bullet"/>
      <w:lvlText w:val=""/>
      <w:lvlJc w:val="left"/>
      <w:pPr>
        <w:tabs>
          <w:tab w:val="num" w:pos="2880"/>
        </w:tabs>
        <w:ind w:left="2880" w:hanging="360"/>
      </w:pPr>
      <w:rPr>
        <w:rFonts w:ascii="Wingdings 2" w:hAnsi="Wingdings 2" w:hint="default"/>
      </w:rPr>
    </w:lvl>
    <w:lvl w:ilvl="4" w:tplc="1EBA25CA" w:tentative="1">
      <w:start w:val="1"/>
      <w:numFmt w:val="bullet"/>
      <w:lvlText w:val=""/>
      <w:lvlJc w:val="left"/>
      <w:pPr>
        <w:tabs>
          <w:tab w:val="num" w:pos="3600"/>
        </w:tabs>
        <w:ind w:left="3600" w:hanging="360"/>
      </w:pPr>
      <w:rPr>
        <w:rFonts w:ascii="Wingdings 2" w:hAnsi="Wingdings 2" w:hint="default"/>
      </w:rPr>
    </w:lvl>
    <w:lvl w:ilvl="5" w:tplc="3A867AD0" w:tentative="1">
      <w:start w:val="1"/>
      <w:numFmt w:val="bullet"/>
      <w:lvlText w:val=""/>
      <w:lvlJc w:val="left"/>
      <w:pPr>
        <w:tabs>
          <w:tab w:val="num" w:pos="4320"/>
        </w:tabs>
        <w:ind w:left="4320" w:hanging="360"/>
      </w:pPr>
      <w:rPr>
        <w:rFonts w:ascii="Wingdings 2" w:hAnsi="Wingdings 2" w:hint="default"/>
      </w:rPr>
    </w:lvl>
    <w:lvl w:ilvl="6" w:tplc="2470373A" w:tentative="1">
      <w:start w:val="1"/>
      <w:numFmt w:val="bullet"/>
      <w:lvlText w:val=""/>
      <w:lvlJc w:val="left"/>
      <w:pPr>
        <w:tabs>
          <w:tab w:val="num" w:pos="5040"/>
        </w:tabs>
        <w:ind w:left="5040" w:hanging="360"/>
      </w:pPr>
      <w:rPr>
        <w:rFonts w:ascii="Wingdings 2" w:hAnsi="Wingdings 2" w:hint="default"/>
      </w:rPr>
    </w:lvl>
    <w:lvl w:ilvl="7" w:tplc="F93C3CB6" w:tentative="1">
      <w:start w:val="1"/>
      <w:numFmt w:val="bullet"/>
      <w:lvlText w:val=""/>
      <w:lvlJc w:val="left"/>
      <w:pPr>
        <w:tabs>
          <w:tab w:val="num" w:pos="5760"/>
        </w:tabs>
        <w:ind w:left="5760" w:hanging="360"/>
      </w:pPr>
      <w:rPr>
        <w:rFonts w:ascii="Wingdings 2" w:hAnsi="Wingdings 2" w:hint="default"/>
      </w:rPr>
    </w:lvl>
    <w:lvl w:ilvl="8" w:tplc="A0660C5A" w:tentative="1">
      <w:start w:val="1"/>
      <w:numFmt w:val="bullet"/>
      <w:lvlText w:val=""/>
      <w:lvlJc w:val="left"/>
      <w:pPr>
        <w:tabs>
          <w:tab w:val="num" w:pos="6480"/>
        </w:tabs>
        <w:ind w:left="6480" w:hanging="360"/>
      </w:pPr>
      <w:rPr>
        <w:rFonts w:ascii="Wingdings 2" w:hAnsi="Wingdings 2"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8"/>
  </w:num>
  <w:num w:numId="6">
    <w:abstractNumId w:val="9"/>
  </w:num>
  <w:num w:numId="7">
    <w:abstractNumId w:val="7"/>
  </w:num>
  <w:num w:numId="8">
    <w:abstractNumId w:val="4"/>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23590"/>
    <w:rsid w:val="00024338"/>
    <w:rsid w:val="00027702"/>
    <w:rsid w:val="00034946"/>
    <w:rsid w:val="00051A0F"/>
    <w:rsid w:val="00051ABB"/>
    <w:rsid w:val="00055D00"/>
    <w:rsid w:val="00063ABA"/>
    <w:rsid w:val="00072FAD"/>
    <w:rsid w:val="000733CB"/>
    <w:rsid w:val="000740B9"/>
    <w:rsid w:val="00084F57"/>
    <w:rsid w:val="000943BF"/>
    <w:rsid w:val="000A707C"/>
    <w:rsid w:val="000C300D"/>
    <w:rsid w:val="000E494F"/>
    <w:rsid w:val="000E532F"/>
    <w:rsid w:val="000E6EA7"/>
    <w:rsid w:val="000F3722"/>
    <w:rsid w:val="000F4256"/>
    <w:rsid w:val="000F44E9"/>
    <w:rsid w:val="00113366"/>
    <w:rsid w:val="001248BE"/>
    <w:rsid w:val="00134C58"/>
    <w:rsid w:val="0014677B"/>
    <w:rsid w:val="001510E9"/>
    <w:rsid w:val="00153FDF"/>
    <w:rsid w:val="00156173"/>
    <w:rsid w:val="0015630B"/>
    <w:rsid w:val="0017224E"/>
    <w:rsid w:val="0017625F"/>
    <w:rsid w:val="00190FDA"/>
    <w:rsid w:val="00193E4B"/>
    <w:rsid w:val="001957A4"/>
    <w:rsid w:val="00196928"/>
    <w:rsid w:val="001976E7"/>
    <w:rsid w:val="001B00CA"/>
    <w:rsid w:val="001C6B8B"/>
    <w:rsid w:val="001E177B"/>
    <w:rsid w:val="00204924"/>
    <w:rsid w:val="00213EAA"/>
    <w:rsid w:val="00215D2D"/>
    <w:rsid w:val="00217DDF"/>
    <w:rsid w:val="002217E3"/>
    <w:rsid w:val="0022447C"/>
    <w:rsid w:val="002256CC"/>
    <w:rsid w:val="00232AA2"/>
    <w:rsid w:val="00247B15"/>
    <w:rsid w:val="0025114C"/>
    <w:rsid w:val="002528B2"/>
    <w:rsid w:val="00270DD5"/>
    <w:rsid w:val="0027273B"/>
    <w:rsid w:val="002730AA"/>
    <w:rsid w:val="002868AD"/>
    <w:rsid w:val="00286DDB"/>
    <w:rsid w:val="002B6B03"/>
    <w:rsid w:val="002C1485"/>
    <w:rsid w:val="002C6AC0"/>
    <w:rsid w:val="002D1983"/>
    <w:rsid w:val="002E2C1A"/>
    <w:rsid w:val="002F27CA"/>
    <w:rsid w:val="00300085"/>
    <w:rsid w:val="00301D30"/>
    <w:rsid w:val="00307EF2"/>
    <w:rsid w:val="00327991"/>
    <w:rsid w:val="003349A0"/>
    <w:rsid w:val="00340BB7"/>
    <w:rsid w:val="00346BC7"/>
    <w:rsid w:val="00353E4D"/>
    <w:rsid w:val="003606FD"/>
    <w:rsid w:val="00360B4D"/>
    <w:rsid w:val="00361CF6"/>
    <w:rsid w:val="003625C6"/>
    <w:rsid w:val="003642AA"/>
    <w:rsid w:val="003701BB"/>
    <w:rsid w:val="00370502"/>
    <w:rsid w:val="00370ED3"/>
    <w:rsid w:val="00377855"/>
    <w:rsid w:val="003A0348"/>
    <w:rsid w:val="003A24B4"/>
    <w:rsid w:val="003A4BA8"/>
    <w:rsid w:val="003B01DE"/>
    <w:rsid w:val="003B0BA0"/>
    <w:rsid w:val="003B312B"/>
    <w:rsid w:val="003B7549"/>
    <w:rsid w:val="003C355F"/>
    <w:rsid w:val="003C6691"/>
    <w:rsid w:val="003D2B08"/>
    <w:rsid w:val="003D499D"/>
    <w:rsid w:val="003E238C"/>
    <w:rsid w:val="003F0025"/>
    <w:rsid w:val="003F3A33"/>
    <w:rsid w:val="003F7160"/>
    <w:rsid w:val="00404189"/>
    <w:rsid w:val="00416D86"/>
    <w:rsid w:val="004210F6"/>
    <w:rsid w:val="004254EE"/>
    <w:rsid w:val="004452F2"/>
    <w:rsid w:val="00446410"/>
    <w:rsid w:val="00453CA4"/>
    <w:rsid w:val="00460E19"/>
    <w:rsid w:val="0046113A"/>
    <w:rsid w:val="004616E5"/>
    <w:rsid w:val="00467E8E"/>
    <w:rsid w:val="00471AA9"/>
    <w:rsid w:val="004766ED"/>
    <w:rsid w:val="00482009"/>
    <w:rsid w:val="004A6C23"/>
    <w:rsid w:val="004B75AA"/>
    <w:rsid w:val="004C0C23"/>
    <w:rsid w:val="004C5ADC"/>
    <w:rsid w:val="004D0809"/>
    <w:rsid w:val="004D7BAC"/>
    <w:rsid w:val="004E19BB"/>
    <w:rsid w:val="004E665D"/>
    <w:rsid w:val="004F06CC"/>
    <w:rsid w:val="00502A78"/>
    <w:rsid w:val="0051316B"/>
    <w:rsid w:val="00513183"/>
    <w:rsid w:val="00535770"/>
    <w:rsid w:val="0053698C"/>
    <w:rsid w:val="005519C5"/>
    <w:rsid w:val="00554CD4"/>
    <w:rsid w:val="005578D0"/>
    <w:rsid w:val="00560FD3"/>
    <w:rsid w:val="00563F10"/>
    <w:rsid w:val="005668A0"/>
    <w:rsid w:val="00577F46"/>
    <w:rsid w:val="00581484"/>
    <w:rsid w:val="00582B7E"/>
    <w:rsid w:val="005907FF"/>
    <w:rsid w:val="005A157B"/>
    <w:rsid w:val="005B0D5C"/>
    <w:rsid w:val="005D07A2"/>
    <w:rsid w:val="005D3F6F"/>
    <w:rsid w:val="005D52F9"/>
    <w:rsid w:val="005E312A"/>
    <w:rsid w:val="006001FA"/>
    <w:rsid w:val="00605BD1"/>
    <w:rsid w:val="00607B2A"/>
    <w:rsid w:val="0061142D"/>
    <w:rsid w:val="00611BBF"/>
    <w:rsid w:val="00614E03"/>
    <w:rsid w:val="0062581D"/>
    <w:rsid w:val="00634698"/>
    <w:rsid w:val="00636D60"/>
    <w:rsid w:val="00647AF5"/>
    <w:rsid w:val="006525F2"/>
    <w:rsid w:val="00660EC8"/>
    <w:rsid w:val="00672174"/>
    <w:rsid w:val="00677475"/>
    <w:rsid w:val="00686458"/>
    <w:rsid w:val="006B01AC"/>
    <w:rsid w:val="006B13C8"/>
    <w:rsid w:val="006B375B"/>
    <w:rsid w:val="006B48C0"/>
    <w:rsid w:val="006B5F93"/>
    <w:rsid w:val="006B6805"/>
    <w:rsid w:val="006D044F"/>
    <w:rsid w:val="006D04FB"/>
    <w:rsid w:val="006D0EED"/>
    <w:rsid w:val="006F5EEA"/>
    <w:rsid w:val="007079C8"/>
    <w:rsid w:val="00714582"/>
    <w:rsid w:val="0071580A"/>
    <w:rsid w:val="00733200"/>
    <w:rsid w:val="00750E5D"/>
    <w:rsid w:val="00757D48"/>
    <w:rsid w:val="00760400"/>
    <w:rsid w:val="00763A28"/>
    <w:rsid w:val="00790B8C"/>
    <w:rsid w:val="007A5892"/>
    <w:rsid w:val="007B2F61"/>
    <w:rsid w:val="007C4F57"/>
    <w:rsid w:val="007D7773"/>
    <w:rsid w:val="007E3DB6"/>
    <w:rsid w:val="007E682E"/>
    <w:rsid w:val="007F6F98"/>
    <w:rsid w:val="00800BC7"/>
    <w:rsid w:val="00805322"/>
    <w:rsid w:val="008069D4"/>
    <w:rsid w:val="00822482"/>
    <w:rsid w:val="00823DEE"/>
    <w:rsid w:val="00827AA4"/>
    <w:rsid w:val="0083015F"/>
    <w:rsid w:val="008471B5"/>
    <w:rsid w:val="00847872"/>
    <w:rsid w:val="00851066"/>
    <w:rsid w:val="0086473A"/>
    <w:rsid w:val="0087049B"/>
    <w:rsid w:val="008758B8"/>
    <w:rsid w:val="008812DE"/>
    <w:rsid w:val="008835DE"/>
    <w:rsid w:val="0088657D"/>
    <w:rsid w:val="00887AEA"/>
    <w:rsid w:val="00894876"/>
    <w:rsid w:val="008A0F19"/>
    <w:rsid w:val="008D292C"/>
    <w:rsid w:val="008D388A"/>
    <w:rsid w:val="008D4936"/>
    <w:rsid w:val="008D5082"/>
    <w:rsid w:val="008E61EC"/>
    <w:rsid w:val="008F5B1E"/>
    <w:rsid w:val="008F7DA1"/>
    <w:rsid w:val="009128CD"/>
    <w:rsid w:val="0091723A"/>
    <w:rsid w:val="009247A7"/>
    <w:rsid w:val="009370B8"/>
    <w:rsid w:val="00941EE5"/>
    <w:rsid w:val="0095490F"/>
    <w:rsid w:val="00957512"/>
    <w:rsid w:val="00963877"/>
    <w:rsid w:val="00977449"/>
    <w:rsid w:val="00991301"/>
    <w:rsid w:val="009A389C"/>
    <w:rsid w:val="009A534F"/>
    <w:rsid w:val="009A59B0"/>
    <w:rsid w:val="009E5CA1"/>
    <w:rsid w:val="009E6BB7"/>
    <w:rsid w:val="009E6DB4"/>
    <w:rsid w:val="009E717D"/>
    <w:rsid w:val="009E78E2"/>
    <w:rsid w:val="00A14074"/>
    <w:rsid w:val="00A24F68"/>
    <w:rsid w:val="00A271AE"/>
    <w:rsid w:val="00A44560"/>
    <w:rsid w:val="00A50878"/>
    <w:rsid w:val="00A51594"/>
    <w:rsid w:val="00A66D6C"/>
    <w:rsid w:val="00A74A55"/>
    <w:rsid w:val="00A85672"/>
    <w:rsid w:val="00A9626F"/>
    <w:rsid w:val="00A97129"/>
    <w:rsid w:val="00AA6AA1"/>
    <w:rsid w:val="00AB3910"/>
    <w:rsid w:val="00AB5F58"/>
    <w:rsid w:val="00AC0F8B"/>
    <w:rsid w:val="00AC678A"/>
    <w:rsid w:val="00AC73A6"/>
    <w:rsid w:val="00AC7895"/>
    <w:rsid w:val="00AD311E"/>
    <w:rsid w:val="00AD4CC3"/>
    <w:rsid w:val="00AF5D6F"/>
    <w:rsid w:val="00B05007"/>
    <w:rsid w:val="00B05F43"/>
    <w:rsid w:val="00B11270"/>
    <w:rsid w:val="00B13659"/>
    <w:rsid w:val="00B205EC"/>
    <w:rsid w:val="00B21BD9"/>
    <w:rsid w:val="00B222C7"/>
    <w:rsid w:val="00B409DD"/>
    <w:rsid w:val="00B42CD8"/>
    <w:rsid w:val="00B65A45"/>
    <w:rsid w:val="00B65F4B"/>
    <w:rsid w:val="00B7395A"/>
    <w:rsid w:val="00B8107E"/>
    <w:rsid w:val="00B864B2"/>
    <w:rsid w:val="00B925D3"/>
    <w:rsid w:val="00BA08C1"/>
    <w:rsid w:val="00BB17A9"/>
    <w:rsid w:val="00BB222F"/>
    <w:rsid w:val="00BC389A"/>
    <w:rsid w:val="00BC5EBE"/>
    <w:rsid w:val="00BD4535"/>
    <w:rsid w:val="00BD477E"/>
    <w:rsid w:val="00BD4EE1"/>
    <w:rsid w:val="00BD68FF"/>
    <w:rsid w:val="00BF1CB7"/>
    <w:rsid w:val="00C01F49"/>
    <w:rsid w:val="00C03AED"/>
    <w:rsid w:val="00C106CA"/>
    <w:rsid w:val="00C12DB0"/>
    <w:rsid w:val="00C17D8D"/>
    <w:rsid w:val="00C25514"/>
    <w:rsid w:val="00C3422D"/>
    <w:rsid w:val="00C420D7"/>
    <w:rsid w:val="00C742C2"/>
    <w:rsid w:val="00C74A16"/>
    <w:rsid w:val="00C75802"/>
    <w:rsid w:val="00C80649"/>
    <w:rsid w:val="00C90C64"/>
    <w:rsid w:val="00CA1113"/>
    <w:rsid w:val="00CA60AD"/>
    <w:rsid w:val="00CB7622"/>
    <w:rsid w:val="00CB7B53"/>
    <w:rsid w:val="00CC074D"/>
    <w:rsid w:val="00CC0A1F"/>
    <w:rsid w:val="00CD587F"/>
    <w:rsid w:val="00CE6AEA"/>
    <w:rsid w:val="00D03530"/>
    <w:rsid w:val="00D10D97"/>
    <w:rsid w:val="00D164DC"/>
    <w:rsid w:val="00D25231"/>
    <w:rsid w:val="00D31CE4"/>
    <w:rsid w:val="00D44C79"/>
    <w:rsid w:val="00D44E89"/>
    <w:rsid w:val="00D522F6"/>
    <w:rsid w:val="00D551F8"/>
    <w:rsid w:val="00D719DC"/>
    <w:rsid w:val="00D75DB1"/>
    <w:rsid w:val="00D840B7"/>
    <w:rsid w:val="00D84865"/>
    <w:rsid w:val="00D85693"/>
    <w:rsid w:val="00D86395"/>
    <w:rsid w:val="00D947B5"/>
    <w:rsid w:val="00DB209F"/>
    <w:rsid w:val="00DC4B23"/>
    <w:rsid w:val="00DD2EBC"/>
    <w:rsid w:val="00DE0129"/>
    <w:rsid w:val="00DF6F67"/>
    <w:rsid w:val="00E20B92"/>
    <w:rsid w:val="00E25A5E"/>
    <w:rsid w:val="00E30876"/>
    <w:rsid w:val="00E35899"/>
    <w:rsid w:val="00E452E8"/>
    <w:rsid w:val="00E51190"/>
    <w:rsid w:val="00E52E91"/>
    <w:rsid w:val="00E61398"/>
    <w:rsid w:val="00E647DC"/>
    <w:rsid w:val="00E73265"/>
    <w:rsid w:val="00E90A24"/>
    <w:rsid w:val="00EA08B0"/>
    <w:rsid w:val="00EA0B21"/>
    <w:rsid w:val="00EA579E"/>
    <w:rsid w:val="00EA665A"/>
    <w:rsid w:val="00EC54DD"/>
    <w:rsid w:val="00EC7DC4"/>
    <w:rsid w:val="00ED2F3E"/>
    <w:rsid w:val="00ED7BC2"/>
    <w:rsid w:val="00F14419"/>
    <w:rsid w:val="00F155FD"/>
    <w:rsid w:val="00F20488"/>
    <w:rsid w:val="00F2096E"/>
    <w:rsid w:val="00F30CB3"/>
    <w:rsid w:val="00F35CD4"/>
    <w:rsid w:val="00F44305"/>
    <w:rsid w:val="00F455A2"/>
    <w:rsid w:val="00F5031A"/>
    <w:rsid w:val="00F56336"/>
    <w:rsid w:val="00F62CEE"/>
    <w:rsid w:val="00F642FA"/>
    <w:rsid w:val="00F7424F"/>
    <w:rsid w:val="00FB5730"/>
    <w:rsid w:val="00FC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apple-converted-space">
    <w:name w:val="apple-converted-space"/>
    <w:basedOn w:val="DefaultParagraphFont"/>
    <w:rsid w:val="00204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apple-converted-space">
    <w:name w:val="apple-converted-space"/>
    <w:basedOn w:val="DefaultParagraphFont"/>
    <w:rsid w:val="0020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567">
      <w:bodyDiv w:val="1"/>
      <w:marLeft w:val="0"/>
      <w:marRight w:val="0"/>
      <w:marTop w:val="0"/>
      <w:marBottom w:val="0"/>
      <w:divBdr>
        <w:top w:val="none" w:sz="0" w:space="0" w:color="auto"/>
        <w:left w:val="none" w:sz="0" w:space="0" w:color="auto"/>
        <w:bottom w:val="none" w:sz="0" w:space="0" w:color="auto"/>
        <w:right w:val="none" w:sz="0" w:space="0" w:color="auto"/>
      </w:divBdr>
      <w:divsChild>
        <w:div w:id="626814517">
          <w:marLeft w:val="446"/>
          <w:marRight w:val="0"/>
          <w:marTop w:val="120"/>
          <w:marBottom w:val="120"/>
          <w:divBdr>
            <w:top w:val="none" w:sz="0" w:space="0" w:color="auto"/>
            <w:left w:val="none" w:sz="0" w:space="0" w:color="auto"/>
            <w:bottom w:val="none" w:sz="0" w:space="0" w:color="auto"/>
            <w:right w:val="none" w:sz="0" w:space="0" w:color="auto"/>
          </w:divBdr>
        </w:div>
      </w:divsChild>
    </w:div>
    <w:div w:id="24065289">
      <w:bodyDiv w:val="1"/>
      <w:marLeft w:val="0"/>
      <w:marRight w:val="0"/>
      <w:marTop w:val="0"/>
      <w:marBottom w:val="0"/>
      <w:divBdr>
        <w:top w:val="none" w:sz="0" w:space="0" w:color="auto"/>
        <w:left w:val="none" w:sz="0" w:space="0" w:color="auto"/>
        <w:bottom w:val="none" w:sz="0" w:space="0" w:color="auto"/>
        <w:right w:val="none" w:sz="0" w:space="0" w:color="auto"/>
      </w:divBdr>
      <w:divsChild>
        <w:div w:id="435370168">
          <w:marLeft w:val="446"/>
          <w:marRight w:val="0"/>
          <w:marTop w:val="120"/>
          <w:marBottom w:val="120"/>
          <w:divBdr>
            <w:top w:val="none" w:sz="0" w:space="0" w:color="auto"/>
            <w:left w:val="none" w:sz="0" w:space="0" w:color="auto"/>
            <w:bottom w:val="none" w:sz="0" w:space="0" w:color="auto"/>
            <w:right w:val="none" w:sz="0" w:space="0" w:color="auto"/>
          </w:divBdr>
        </w:div>
      </w:divsChild>
    </w:div>
    <w:div w:id="110436222">
      <w:bodyDiv w:val="1"/>
      <w:marLeft w:val="0"/>
      <w:marRight w:val="0"/>
      <w:marTop w:val="0"/>
      <w:marBottom w:val="0"/>
      <w:divBdr>
        <w:top w:val="none" w:sz="0" w:space="0" w:color="auto"/>
        <w:left w:val="none" w:sz="0" w:space="0" w:color="auto"/>
        <w:bottom w:val="none" w:sz="0" w:space="0" w:color="auto"/>
        <w:right w:val="none" w:sz="0" w:space="0" w:color="auto"/>
      </w:divBdr>
      <w:divsChild>
        <w:div w:id="971910487">
          <w:marLeft w:val="994"/>
          <w:marRight w:val="0"/>
          <w:marTop w:val="120"/>
          <w:marBottom w:val="120"/>
          <w:divBdr>
            <w:top w:val="none" w:sz="0" w:space="0" w:color="auto"/>
            <w:left w:val="none" w:sz="0" w:space="0" w:color="auto"/>
            <w:bottom w:val="none" w:sz="0" w:space="0" w:color="auto"/>
            <w:right w:val="none" w:sz="0" w:space="0" w:color="auto"/>
          </w:divBdr>
        </w:div>
      </w:divsChild>
    </w:div>
    <w:div w:id="140856658">
      <w:bodyDiv w:val="1"/>
      <w:marLeft w:val="0"/>
      <w:marRight w:val="0"/>
      <w:marTop w:val="0"/>
      <w:marBottom w:val="0"/>
      <w:divBdr>
        <w:top w:val="none" w:sz="0" w:space="0" w:color="auto"/>
        <w:left w:val="none" w:sz="0" w:space="0" w:color="auto"/>
        <w:bottom w:val="none" w:sz="0" w:space="0" w:color="auto"/>
        <w:right w:val="none" w:sz="0" w:space="0" w:color="auto"/>
      </w:divBdr>
      <w:divsChild>
        <w:div w:id="1734547097">
          <w:marLeft w:val="994"/>
          <w:marRight w:val="0"/>
          <w:marTop w:val="120"/>
          <w:marBottom w:val="120"/>
          <w:divBdr>
            <w:top w:val="none" w:sz="0" w:space="0" w:color="auto"/>
            <w:left w:val="none" w:sz="0" w:space="0" w:color="auto"/>
            <w:bottom w:val="none" w:sz="0" w:space="0" w:color="auto"/>
            <w:right w:val="none" w:sz="0" w:space="0" w:color="auto"/>
          </w:divBdr>
        </w:div>
      </w:divsChild>
    </w:div>
    <w:div w:id="220991589">
      <w:bodyDiv w:val="1"/>
      <w:marLeft w:val="0"/>
      <w:marRight w:val="0"/>
      <w:marTop w:val="0"/>
      <w:marBottom w:val="0"/>
      <w:divBdr>
        <w:top w:val="none" w:sz="0" w:space="0" w:color="auto"/>
        <w:left w:val="none" w:sz="0" w:space="0" w:color="auto"/>
        <w:bottom w:val="none" w:sz="0" w:space="0" w:color="auto"/>
        <w:right w:val="none" w:sz="0" w:space="0" w:color="auto"/>
      </w:divBdr>
      <w:divsChild>
        <w:div w:id="1619221360">
          <w:marLeft w:val="446"/>
          <w:marRight w:val="0"/>
          <w:marTop w:val="120"/>
          <w:marBottom w:val="120"/>
          <w:divBdr>
            <w:top w:val="none" w:sz="0" w:space="0" w:color="auto"/>
            <w:left w:val="none" w:sz="0" w:space="0" w:color="auto"/>
            <w:bottom w:val="none" w:sz="0" w:space="0" w:color="auto"/>
            <w:right w:val="none" w:sz="0" w:space="0" w:color="auto"/>
          </w:divBdr>
        </w:div>
      </w:divsChild>
    </w:div>
    <w:div w:id="252055179">
      <w:bodyDiv w:val="1"/>
      <w:marLeft w:val="0"/>
      <w:marRight w:val="0"/>
      <w:marTop w:val="0"/>
      <w:marBottom w:val="0"/>
      <w:divBdr>
        <w:top w:val="none" w:sz="0" w:space="0" w:color="auto"/>
        <w:left w:val="none" w:sz="0" w:space="0" w:color="auto"/>
        <w:bottom w:val="none" w:sz="0" w:space="0" w:color="auto"/>
        <w:right w:val="none" w:sz="0" w:space="0" w:color="auto"/>
      </w:divBdr>
      <w:divsChild>
        <w:div w:id="1370373144">
          <w:marLeft w:val="994"/>
          <w:marRight w:val="0"/>
          <w:marTop w:val="120"/>
          <w:marBottom w:val="120"/>
          <w:divBdr>
            <w:top w:val="none" w:sz="0" w:space="0" w:color="auto"/>
            <w:left w:val="none" w:sz="0" w:space="0" w:color="auto"/>
            <w:bottom w:val="none" w:sz="0" w:space="0" w:color="auto"/>
            <w:right w:val="none" w:sz="0" w:space="0" w:color="auto"/>
          </w:divBdr>
        </w:div>
      </w:divsChild>
    </w:div>
    <w:div w:id="263730515">
      <w:bodyDiv w:val="1"/>
      <w:marLeft w:val="0"/>
      <w:marRight w:val="0"/>
      <w:marTop w:val="0"/>
      <w:marBottom w:val="0"/>
      <w:divBdr>
        <w:top w:val="none" w:sz="0" w:space="0" w:color="auto"/>
        <w:left w:val="none" w:sz="0" w:space="0" w:color="auto"/>
        <w:bottom w:val="none" w:sz="0" w:space="0" w:color="auto"/>
        <w:right w:val="none" w:sz="0" w:space="0" w:color="auto"/>
      </w:divBdr>
      <w:divsChild>
        <w:div w:id="1951625995">
          <w:marLeft w:val="994"/>
          <w:marRight w:val="0"/>
          <w:marTop w:val="120"/>
          <w:marBottom w:val="120"/>
          <w:divBdr>
            <w:top w:val="none" w:sz="0" w:space="0" w:color="auto"/>
            <w:left w:val="none" w:sz="0" w:space="0" w:color="auto"/>
            <w:bottom w:val="none" w:sz="0" w:space="0" w:color="auto"/>
            <w:right w:val="none" w:sz="0" w:space="0" w:color="auto"/>
          </w:divBdr>
        </w:div>
      </w:divsChild>
    </w:div>
    <w:div w:id="414936621">
      <w:bodyDiv w:val="1"/>
      <w:marLeft w:val="0"/>
      <w:marRight w:val="0"/>
      <w:marTop w:val="0"/>
      <w:marBottom w:val="0"/>
      <w:divBdr>
        <w:top w:val="none" w:sz="0" w:space="0" w:color="auto"/>
        <w:left w:val="none" w:sz="0" w:space="0" w:color="auto"/>
        <w:bottom w:val="none" w:sz="0" w:space="0" w:color="auto"/>
        <w:right w:val="none" w:sz="0" w:space="0" w:color="auto"/>
      </w:divBdr>
      <w:divsChild>
        <w:div w:id="519046108">
          <w:marLeft w:val="994"/>
          <w:marRight w:val="0"/>
          <w:marTop w:val="120"/>
          <w:marBottom w:val="120"/>
          <w:divBdr>
            <w:top w:val="none" w:sz="0" w:space="0" w:color="auto"/>
            <w:left w:val="none" w:sz="0" w:space="0" w:color="auto"/>
            <w:bottom w:val="none" w:sz="0" w:space="0" w:color="auto"/>
            <w:right w:val="none" w:sz="0" w:space="0" w:color="auto"/>
          </w:divBdr>
        </w:div>
      </w:divsChild>
    </w:div>
    <w:div w:id="468330614">
      <w:bodyDiv w:val="1"/>
      <w:marLeft w:val="0"/>
      <w:marRight w:val="0"/>
      <w:marTop w:val="0"/>
      <w:marBottom w:val="0"/>
      <w:divBdr>
        <w:top w:val="none" w:sz="0" w:space="0" w:color="auto"/>
        <w:left w:val="none" w:sz="0" w:space="0" w:color="auto"/>
        <w:bottom w:val="none" w:sz="0" w:space="0" w:color="auto"/>
        <w:right w:val="none" w:sz="0" w:space="0" w:color="auto"/>
      </w:divBdr>
      <w:divsChild>
        <w:div w:id="1697268117">
          <w:marLeft w:val="994"/>
          <w:marRight w:val="0"/>
          <w:marTop w:val="120"/>
          <w:marBottom w:val="120"/>
          <w:divBdr>
            <w:top w:val="none" w:sz="0" w:space="0" w:color="auto"/>
            <w:left w:val="none" w:sz="0" w:space="0" w:color="auto"/>
            <w:bottom w:val="none" w:sz="0" w:space="0" w:color="auto"/>
            <w:right w:val="none" w:sz="0" w:space="0" w:color="auto"/>
          </w:divBdr>
        </w:div>
      </w:divsChild>
    </w:div>
    <w:div w:id="6559582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66">
          <w:marLeft w:val="1454"/>
          <w:marRight w:val="0"/>
          <w:marTop w:val="120"/>
          <w:marBottom w:val="120"/>
          <w:divBdr>
            <w:top w:val="none" w:sz="0" w:space="0" w:color="auto"/>
            <w:left w:val="none" w:sz="0" w:space="0" w:color="auto"/>
            <w:bottom w:val="none" w:sz="0" w:space="0" w:color="auto"/>
            <w:right w:val="none" w:sz="0" w:space="0" w:color="auto"/>
          </w:divBdr>
        </w:div>
      </w:divsChild>
    </w:div>
    <w:div w:id="689795367">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7">
          <w:marLeft w:val="994"/>
          <w:marRight w:val="0"/>
          <w:marTop w:val="120"/>
          <w:marBottom w:val="120"/>
          <w:divBdr>
            <w:top w:val="none" w:sz="0" w:space="0" w:color="auto"/>
            <w:left w:val="none" w:sz="0" w:space="0" w:color="auto"/>
            <w:bottom w:val="none" w:sz="0" w:space="0" w:color="auto"/>
            <w:right w:val="none" w:sz="0" w:space="0" w:color="auto"/>
          </w:divBdr>
        </w:div>
      </w:divsChild>
    </w:div>
    <w:div w:id="748305395">
      <w:bodyDiv w:val="1"/>
      <w:marLeft w:val="0"/>
      <w:marRight w:val="0"/>
      <w:marTop w:val="0"/>
      <w:marBottom w:val="0"/>
      <w:divBdr>
        <w:top w:val="none" w:sz="0" w:space="0" w:color="auto"/>
        <w:left w:val="none" w:sz="0" w:space="0" w:color="auto"/>
        <w:bottom w:val="none" w:sz="0" w:space="0" w:color="auto"/>
        <w:right w:val="none" w:sz="0" w:space="0" w:color="auto"/>
      </w:divBdr>
      <w:divsChild>
        <w:div w:id="419643384">
          <w:marLeft w:val="994"/>
          <w:marRight w:val="0"/>
          <w:marTop w:val="120"/>
          <w:marBottom w:val="120"/>
          <w:divBdr>
            <w:top w:val="none" w:sz="0" w:space="0" w:color="auto"/>
            <w:left w:val="none" w:sz="0" w:space="0" w:color="auto"/>
            <w:bottom w:val="none" w:sz="0" w:space="0" w:color="auto"/>
            <w:right w:val="none" w:sz="0" w:space="0" w:color="auto"/>
          </w:divBdr>
        </w:div>
      </w:divsChild>
    </w:div>
    <w:div w:id="788281136">
      <w:bodyDiv w:val="1"/>
      <w:marLeft w:val="0"/>
      <w:marRight w:val="0"/>
      <w:marTop w:val="0"/>
      <w:marBottom w:val="0"/>
      <w:divBdr>
        <w:top w:val="none" w:sz="0" w:space="0" w:color="auto"/>
        <w:left w:val="none" w:sz="0" w:space="0" w:color="auto"/>
        <w:bottom w:val="none" w:sz="0" w:space="0" w:color="auto"/>
        <w:right w:val="none" w:sz="0" w:space="0" w:color="auto"/>
      </w:divBdr>
      <w:divsChild>
        <w:div w:id="435561089">
          <w:marLeft w:val="994"/>
          <w:marRight w:val="0"/>
          <w:marTop w:val="120"/>
          <w:marBottom w:val="120"/>
          <w:divBdr>
            <w:top w:val="none" w:sz="0" w:space="0" w:color="auto"/>
            <w:left w:val="none" w:sz="0" w:space="0" w:color="auto"/>
            <w:bottom w:val="none" w:sz="0" w:space="0" w:color="auto"/>
            <w:right w:val="none" w:sz="0" w:space="0" w:color="auto"/>
          </w:divBdr>
        </w:div>
      </w:divsChild>
    </w:div>
    <w:div w:id="875194590">
      <w:bodyDiv w:val="1"/>
      <w:marLeft w:val="0"/>
      <w:marRight w:val="0"/>
      <w:marTop w:val="0"/>
      <w:marBottom w:val="0"/>
      <w:divBdr>
        <w:top w:val="none" w:sz="0" w:space="0" w:color="auto"/>
        <w:left w:val="none" w:sz="0" w:space="0" w:color="auto"/>
        <w:bottom w:val="none" w:sz="0" w:space="0" w:color="auto"/>
        <w:right w:val="none" w:sz="0" w:space="0" w:color="auto"/>
      </w:divBdr>
    </w:div>
    <w:div w:id="89843979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67">
          <w:marLeft w:val="994"/>
          <w:marRight w:val="0"/>
          <w:marTop w:val="120"/>
          <w:marBottom w:val="120"/>
          <w:divBdr>
            <w:top w:val="none" w:sz="0" w:space="0" w:color="auto"/>
            <w:left w:val="none" w:sz="0" w:space="0" w:color="auto"/>
            <w:bottom w:val="none" w:sz="0" w:space="0" w:color="auto"/>
            <w:right w:val="none" w:sz="0" w:space="0" w:color="auto"/>
          </w:divBdr>
        </w:div>
      </w:divsChild>
    </w:div>
    <w:div w:id="1035886630">
      <w:bodyDiv w:val="1"/>
      <w:marLeft w:val="0"/>
      <w:marRight w:val="0"/>
      <w:marTop w:val="0"/>
      <w:marBottom w:val="0"/>
      <w:divBdr>
        <w:top w:val="none" w:sz="0" w:space="0" w:color="auto"/>
        <w:left w:val="none" w:sz="0" w:space="0" w:color="auto"/>
        <w:bottom w:val="none" w:sz="0" w:space="0" w:color="auto"/>
        <w:right w:val="none" w:sz="0" w:space="0" w:color="auto"/>
      </w:divBdr>
      <w:divsChild>
        <w:div w:id="568269347">
          <w:marLeft w:val="446"/>
          <w:marRight w:val="0"/>
          <w:marTop w:val="120"/>
          <w:marBottom w:val="120"/>
          <w:divBdr>
            <w:top w:val="none" w:sz="0" w:space="0" w:color="auto"/>
            <w:left w:val="none" w:sz="0" w:space="0" w:color="auto"/>
            <w:bottom w:val="none" w:sz="0" w:space="0" w:color="auto"/>
            <w:right w:val="none" w:sz="0" w:space="0" w:color="auto"/>
          </w:divBdr>
        </w:div>
      </w:divsChild>
    </w:div>
    <w:div w:id="1256356003">
      <w:bodyDiv w:val="1"/>
      <w:marLeft w:val="0"/>
      <w:marRight w:val="0"/>
      <w:marTop w:val="0"/>
      <w:marBottom w:val="0"/>
      <w:divBdr>
        <w:top w:val="none" w:sz="0" w:space="0" w:color="auto"/>
        <w:left w:val="none" w:sz="0" w:space="0" w:color="auto"/>
        <w:bottom w:val="none" w:sz="0" w:space="0" w:color="auto"/>
        <w:right w:val="none" w:sz="0" w:space="0" w:color="auto"/>
      </w:divBdr>
      <w:divsChild>
        <w:div w:id="1263760918">
          <w:marLeft w:val="446"/>
          <w:marRight w:val="0"/>
          <w:marTop w:val="120"/>
          <w:marBottom w:val="120"/>
          <w:divBdr>
            <w:top w:val="none" w:sz="0" w:space="0" w:color="auto"/>
            <w:left w:val="none" w:sz="0" w:space="0" w:color="auto"/>
            <w:bottom w:val="none" w:sz="0" w:space="0" w:color="auto"/>
            <w:right w:val="none" w:sz="0" w:space="0" w:color="auto"/>
          </w:divBdr>
        </w:div>
      </w:divsChild>
    </w:div>
    <w:div w:id="1303921295">
      <w:bodyDiv w:val="1"/>
      <w:marLeft w:val="0"/>
      <w:marRight w:val="0"/>
      <w:marTop w:val="0"/>
      <w:marBottom w:val="0"/>
      <w:divBdr>
        <w:top w:val="none" w:sz="0" w:space="0" w:color="auto"/>
        <w:left w:val="none" w:sz="0" w:space="0" w:color="auto"/>
        <w:bottom w:val="none" w:sz="0" w:space="0" w:color="auto"/>
        <w:right w:val="none" w:sz="0" w:space="0" w:color="auto"/>
      </w:divBdr>
      <w:divsChild>
        <w:div w:id="801536914">
          <w:marLeft w:val="994"/>
          <w:marRight w:val="0"/>
          <w:marTop w:val="120"/>
          <w:marBottom w:val="120"/>
          <w:divBdr>
            <w:top w:val="none" w:sz="0" w:space="0" w:color="auto"/>
            <w:left w:val="none" w:sz="0" w:space="0" w:color="auto"/>
            <w:bottom w:val="none" w:sz="0" w:space="0" w:color="auto"/>
            <w:right w:val="none" w:sz="0" w:space="0" w:color="auto"/>
          </w:divBdr>
        </w:div>
      </w:divsChild>
    </w:div>
    <w:div w:id="1320383072">
      <w:bodyDiv w:val="1"/>
      <w:marLeft w:val="0"/>
      <w:marRight w:val="0"/>
      <w:marTop w:val="0"/>
      <w:marBottom w:val="0"/>
      <w:divBdr>
        <w:top w:val="none" w:sz="0" w:space="0" w:color="auto"/>
        <w:left w:val="none" w:sz="0" w:space="0" w:color="auto"/>
        <w:bottom w:val="none" w:sz="0" w:space="0" w:color="auto"/>
        <w:right w:val="none" w:sz="0" w:space="0" w:color="auto"/>
      </w:divBdr>
      <w:divsChild>
        <w:div w:id="1848712052">
          <w:marLeft w:val="994"/>
          <w:marRight w:val="0"/>
          <w:marTop w:val="120"/>
          <w:marBottom w:val="120"/>
          <w:divBdr>
            <w:top w:val="none" w:sz="0" w:space="0" w:color="auto"/>
            <w:left w:val="none" w:sz="0" w:space="0" w:color="auto"/>
            <w:bottom w:val="none" w:sz="0" w:space="0" w:color="auto"/>
            <w:right w:val="none" w:sz="0" w:space="0" w:color="auto"/>
          </w:divBdr>
        </w:div>
      </w:divsChild>
    </w:div>
    <w:div w:id="1447651044">
      <w:bodyDiv w:val="1"/>
      <w:marLeft w:val="0"/>
      <w:marRight w:val="0"/>
      <w:marTop w:val="0"/>
      <w:marBottom w:val="0"/>
      <w:divBdr>
        <w:top w:val="none" w:sz="0" w:space="0" w:color="auto"/>
        <w:left w:val="none" w:sz="0" w:space="0" w:color="auto"/>
        <w:bottom w:val="none" w:sz="0" w:space="0" w:color="auto"/>
        <w:right w:val="none" w:sz="0" w:space="0" w:color="auto"/>
      </w:divBdr>
    </w:div>
    <w:div w:id="1453671880">
      <w:bodyDiv w:val="1"/>
      <w:marLeft w:val="0"/>
      <w:marRight w:val="0"/>
      <w:marTop w:val="0"/>
      <w:marBottom w:val="0"/>
      <w:divBdr>
        <w:top w:val="none" w:sz="0" w:space="0" w:color="auto"/>
        <w:left w:val="none" w:sz="0" w:space="0" w:color="auto"/>
        <w:bottom w:val="none" w:sz="0" w:space="0" w:color="auto"/>
        <w:right w:val="none" w:sz="0" w:space="0" w:color="auto"/>
      </w:divBdr>
      <w:divsChild>
        <w:div w:id="1453817567">
          <w:marLeft w:val="446"/>
          <w:marRight w:val="0"/>
          <w:marTop w:val="120"/>
          <w:marBottom w:val="120"/>
          <w:divBdr>
            <w:top w:val="none" w:sz="0" w:space="0" w:color="auto"/>
            <w:left w:val="none" w:sz="0" w:space="0" w:color="auto"/>
            <w:bottom w:val="none" w:sz="0" w:space="0" w:color="auto"/>
            <w:right w:val="none" w:sz="0" w:space="0" w:color="auto"/>
          </w:divBdr>
        </w:div>
      </w:divsChild>
    </w:div>
    <w:div w:id="1602487130">
      <w:bodyDiv w:val="1"/>
      <w:marLeft w:val="0"/>
      <w:marRight w:val="0"/>
      <w:marTop w:val="0"/>
      <w:marBottom w:val="0"/>
      <w:divBdr>
        <w:top w:val="none" w:sz="0" w:space="0" w:color="auto"/>
        <w:left w:val="none" w:sz="0" w:space="0" w:color="auto"/>
        <w:bottom w:val="none" w:sz="0" w:space="0" w:color="auto"/>
        <w:right w:val="none" w:sz="0" w:space="0" w:color="auto"/>
      </w:divBdr>
      <w:divsChild>
        <w:div w:id="470488471">
          <w:marLeft w:val="994"/>
          <w:marRight w:val="0"/>
          <w:marTop w:val="120"/>
          <w:marBottom w:val="120"/>
          <w:divBdr>
            <w:top w:val="none" w:sz="0" w:space="0" w:color="auto"/>
            <w:left w:val="none" w:sz="0" w:space="0" w:color="auto"/>
            <w:bottom w:val="none" w:sz="0" w:space="0" w:color="auto"/>
            <w:right w:val="none" w:sz="0" w:space="0" w:color="auto"/>
          </w:divBdr>
        </w:div>
      </w:divsChild>
    </w:div>
    <w:div w:id="1630168705">
      <w:bodyDiv w:val="1"/>
      <w:marLeft w:val="0"/>
      <w:marRight w:val="0"/>
      <w:marTop w:val="0"/>
      <w:marBottom w:val="0"/>
      <w:divBdr>
        <w:top w:val="none" w:sz="0" w:space="0" w:color="auto"/>
        <w:left w:val="none" w:sz="0" w:space="0" w:color="auto"/>
        <w:bottom w:val="none" w:sz="0" w:space="0" w:color="auto"/>
        <w:right w:val="none" w:sz="0" w:space="0" w:color="auto"/>
      </w:divBdr>
      <w:divsChild>
        <w:div w:id="1211192492">
          <w:marLeft w:val="994"/>
          <w:marRight w:val="0"/>
          <w:marTop w:val="120"/>
          <w:marBottom w:val="120"/>
          <w:divBdr>
            <w:top w:val="none" w:sz="0" w:space="0" w:color="auto"/>
            <w:left w:val="none" w:sz="0" w:space="0" w:color="auto"/>
            <w:bottom w:val="none" w:sz="0" w:space="0" w:color="auto"/>
            <w:right w:val="none" w:sz="0" w:space="0" w:color="auto"/>
          </w:divBdr>
        </w:div>
      </w:divsChild>
    </w:div>
    <w:div w:id="1630283599">
      <w:bodyDiv w:val="1"/>
      <w:marLeft w:val="0"/>
      <w:marRight w:val="0"/>
      <w:marTop w:val="0"/>
      <w:marBottom w:val="0"/>
      <w:divBdr>
        <w:top w:val="none" w:sz="0" w:space="0" w:color="auto"/>
        <w:left w:val="none" w:sz="0" w:space="0" w:color="auto"/>
        <w:bottom w:val="none" w:sz="0" w:space="0" w:color="auto"/>
        <w:right w:val="none" w:sz="0" w:space="0" w:color="auto"/>
      </w:divBdr>
      <w:divsChild>
        <w:div w:id="100103192">
          <w:marLeft w:val="446"/>
          <w:marRight w:val="0"/>
          <w:marTop w:val="120"/>
          <w:marBottom w:val="120"/>
          <w:divBdr>
            <w:top w:val="none" w:sz="0" w:space="0" w:color="auto"/>
            <w:left w:val="none" w:sz="0" w:space="0" w:color="auto"/>
            <w:bottom w:val="none" w:sz="0" w:space="0" w:color="auto"/>
            <w:right w:val="none" w:sz="0" w:space="0" w:color="auto"/>
          </w:divBdr>
        </w:div>
      </w:divsChild>
    </w:div>
    <w:div w:id="1645547268">
      <w:bodyDiv w:val="1"/>
      <w:marLeft w:val="0"/>
      <w:marRight w:val="0"/>
      <w:marTop w:val="0"/>
      <w:marBottom w:val="0"/>
      <w:divBdr>
        <w:top w:val="none" w:sz="0" w:space="0" w:color="auto"/>
        <w:left w:val="none" w:sz="0" w:space="0" w:color="auto"/>
        <w:bottom w:val="none" w:sz="0" w:space="0" w:color="auto"/>
        <w:right w:val="none" w:sz="0" w:space="0" w:color="auto"/>
      </w:divBdr>
      <w:divsChild>
        <w:div w:id="1204631011">
          <w:marLeft w:val="994"/>
          <w:marRight w:val="0"/>
          <w:marTop w:val="120"/>
          <w:marBottom w:val="120"/>
          <w:divBdr>
            <w:top w:val="none" w:sz="0" w:space="0" w:color="auto"/>
            <w:left w:val="none" w:sz="0" w:space="0" w:color="auto"/>
            <w:bottom w:val="none" w:sz="0" w:space="0" w:color="auto"/>
            <w:right w:val="none" w:sz="0" w:space="0" w:color="auto"/>
          </w:divBdr>
        </w:div>
      </w:divsChild>
    </w:div>
    <w:div w:id="1664700444">
      <w:bodyDiv w:val="1"/>
      <w:marLeft w:val="0"/>
      <w:marRight w:val="0"/>
      <w:marTop w:val="0"/>
      <w:marBottom w:val="0"/>
      <w:divBdr>
        <w:top w:val="none" w:sz="0" w:space="0" w:color="auto"/>
        <w:left w:val="none" w:sz="0" w:space="0" w:color="auto"/>
        <w:bottom w:val="none" w:sz="0" w:space="0" w:color="auto"/>
        <w:right w:val="none" w:sz="0" w:space="0" w:color="auto"/>
      </w:divBdr>
      <w:divsChild>
        <w:div w:id="158663359">
          <w:marLeft w:val="994"/>
          <w:marRight w:val="0"/>
          <w:marTop w:val="120"/>
          <w:marBottom w:val="120"/>
          <w:divBdr>
            <w:top w:val="none" w:sz="0" w:space="0" w:color="auto"/>
            <w:left w:val="none" w:sz="0" w:space="0" w:color="auto"/>
            <w:bottom w:val="none" w:sz="0" w:space="0" w:color="auto"/>
            <w:right w:val="none" w:sz="0" w:space="0" w:color="auto"/>
          </w:divBdr>
        </w:div>
      </w:divsChild>
    </w:div>
    <w:div w:id="171943279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45">
          <w:marLeft w:val="994"/>
          <w:marRight w:val="0"/>
          <w:marTop w:val="120"/>
          <w:marBottom w:val="120"/>
          <w:divBdr>
            <w:top w:val="none" w:sz="0" w:space="0" w:color="auto"/>
            <w:left w:val="none" w:sz="0" w:space="0" w:color="auto"/>
            <w:bottom w:val="none" w:sz="0" w:space="0" w:color="auto"/>
            <w:right w:val="none" w:sz="0" w:space="0" w:color="auto"/>
          </w:divBdr>
        </w:div>
      </w:divsChild>
    </w:div>
    <w:div w:id="1910916237">
      <w:bodyDiv w:val="1"/>
      <w:marLeft w:val="0"/>
      <w:marRight w:val="0"/>
      <w:marTop w:val="0"/>
      <w:marBottom w:val="0"/>
      <w:divBdr>
        <w:top w:val="none" w:sz="0" w:space="0" w:color="auto"/>
        <w:left w:val="none" w:sz="0" w:space="0" w:color="auto"/>
        <w:bottom w:val="none" w:sz="0" w:space="0" w:color="auto"/>
        <w:right w:val="none" w:sz="0" w:space="0" w:color="auto"/>
      </w:divBdr>
      <w:divsChild>
        <w:div w:id="797189896">
          <w:marLeft w:val="994"/>
          <w:marRight w:val="0"/>
          <w:marTop w:val="120"/>
          <w:marBottom w:val="120"/>
          <w:divBdr>
            <w:top w:val="none" w:sz="0" w:space="0" w:color="auto"/>
            <w:left w:val="none" w:sz="0" w:space="0" w:color="auto"/>
            <w:bottom w:val="none" w:sz="0" w:space="0" w:color="auto"/>
            <w:right w:val="none" w:sz="0" w:space="0" w:color="auto"/>
          </w:divBdr>
        </w:div>
      </w:divsChild>
    </w:div>
    <w:div w:id="198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59">
          <w:marLeft w:val="446"/>
          <w:marRight w:val="0"/>
          <w:marTop w:val="120"/>
          <w:marBottom w:val="120"/>
          <w:divBdr>
            <w:top w:val="none" w:sz="0" w:space="0" w:color="auto"/>
            <w:left w:val="none" w:sz="0" w:space="0" w:color="auto"/>
            <w:bottom w:val="none" w:sz="0" w:space="0" w:color="auto"/>
            <w:right w:val="none" w:sz="0" w:space="0" w:color="auto"/>
          </w:divBdr>
        </w:div>
      </w:divsChild>
    </w:div>
    <w:div w:id="207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56018284">
          <w:marLeft w:val="994"/>
          <w:marRight w:val="0"/>
          <w:marTop w:val="120"/>
          <w:marBottom w:val="120"/>
          <w:divBdr>
            <w:top w:val="none" w:sz="0" w:space="0" w:color="auto"/>
            <w:left w:val="none" w:sz="0" w:space="0" w:color="auto"/>
            <w:bottom w:val="none" w:sz="0" w:space="0" w:color="auto"/>
            <w:right w:val="none" w:sz="0" w:space="0" w:color="auto"/>
          </w:divBdr>
        </w:div>
      </w:divsChild>
    </w:div>
    <w:div w:id="2077967220">
      <w:bodyDiv w:val="1"/>
      <w:marLeft w:val="0"/>
      <w:marRight w:val="0"/>
      <w:marTop w:val="0"/>
      <w:marBottom w:val="0"/>
      <w:divBdr>
        <w:top w:val="none" w:sz="0" w:space="0" w:color="auto"/>
        <w:left w:val="none" w:sz="0" w:space="0" w:color="auto"/>
        <w:bottom w:val="none" w:sz="0" w:space="0" w:color="auto"/>
        <w:right w:val="none" w:sz="0" w:space="0" w:color="auto"/>
      </w:divBdr>
      <w:divsChild>
        <w:div w:id="172733657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oelonsoftware.com/%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dinghorror.com/blog/%20" TargetMode="External"/><Relationship Id="rId4" Type="http://schemas.microsoft.com/office/2007/relationships/stylesWithEffects" Target="stylesWithEffects.xml"/><Relationship Id="rId9" Type="http://schemas.openxmlformats.org/officeDocument/2006/relationships/hyperlink" Target="http://www.smashingmagazine.com/%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31335-D021-4FCD-84A6-EB150EE2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597</TotalTime>
  <Pages>16</Pages>
  <Words>7948</Words>
  <Characters>45305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53147</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Miroslav</cp:lastModifiedBy>
  <cp:revision>28</cp:revision>
  <cp:lastPrinted>2009-11-24T11:33:00Z</cp:lastPrinted>
  <dcterms:created xsi:type="dcterms:W3CDTF">2012-12-21T17:40:00Z</dcterms:created>
  <dcterms:modified xsi:type="dcterms:W3CDTF">2013-01-23T13:45:00Z</dcterms:modified>
</cp:coreProperties>
</file>